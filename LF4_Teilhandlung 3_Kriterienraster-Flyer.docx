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22C9" w14:textId="64C2E061" w:rsidR="00937F89" w:rsidRDefault="006E2519" w:rsidP="00D50A46">
      <w:pPr>
        <w:tabs>
          <w:tab w:val="left" w:pos="8213"/>
        </w:tabs>
        <w:spacing w:after="0" w:line="240" w:lineRule="auto"/>
        <w:rPr>
          <w:rFonts w:ascii="Exo" w:hAnsi="Exo" w:cs="Open Sans"/>
          <w:b/>
          <w:sz w:val="22"/>
        </w:rPr>
      </w:pPr>
      <w:r w:rsidRPr="00FB45AA">
        <w:rPr>
          <w:rFonts w:ascii="Exo" w:hAnsi="Exo" w:cs="Open Sans"/>
          <w:noProof/>
          <w:sz w:val="22"/>
          <w:lang w:eastAsia="de-DE"/>
        </w:rPr>
        <w:drawing>
          <wp:anchor distT="0" distB="0" distL="114300" distR="114300" simplePos="0" relativeHeight="251671552" behindDoc="1" locked="0" layoutInCell="1" allowOverlap="1" wp14:anchorId="0A46C3AD" wp14:editId="01810173">
            <wp:simplePos x="0" y="0"/>
            <wp:positionH relativeFrom="margin">
              <wp:posOffset>0</wp:posOffset>
            </wp:positionH>
            <wp:positionV relativeFrom="paragraph">
              <wp:posOffset>17145</wp:posOffset>
            </wp:positionV>
            <wp:extent cx="401320" cy="390525"/>
            <wp:effectExtent l="0" t="0" r="0" b="9525"/>
            <wp:wrapTight wrapText="bothSides">
              <wp:wrapPolygon edited="0">
                <wp:start x="7177" y="0"/>
                <wp:lineTo x="1025" y="3161"/>
                <wp:lineTo x="0" y="6322"/>
                <wp:lineTo x="0" y="16859"/>
                <wp:lineTo x="6152" y="21073"/>
                <wp:lineTo x="7177" y="21073"/>
                <wp:lineTo x="14354" y="21073"/>
                <wp:lineTo x="15380" y="21073"/>
                <wp:lineTo x="20506" y="16859"/>
                <wp:lineTo x="20506" y="5268"/>
                <wp:lineTo x="14354" y="0"/>
                <wp:lineTo x="7177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AA" w:rsidRPr="00FB45AA">
        <w:rPr>
          <w:rFonts w:ascii="Exo" w:hAnsi="Exo" w:cs="Open Sans"/>
          <w:b/>
          <w:sz w:val="22"/>
        </w:rPr>
        <w:t>Fachinformatiker:in</w:t>
      </w:r>
      <w:proofErr w:type="spellEnd"/>
      <w:r w:rsidR="00D50A46" w:rsidRPr="00FB45AA">
        <w:rPr>
          <w:rFonts w:ascii="Exo" w:hAnsi="Exo" w:cs="Open Sans"/>
          <w:b/>
          <w:sz w:val="22"/>
        </w:rPr>
        <w:tab/>
      </w:r>
      <w:r w:rsidR="00D2563F" w:rsidRPr="00FB45AA">
        <w:rPr>
          <w:rFonts w:ascii="Exo" w:hAnsi="Exo" w:cs="Open Sans"/>
          <w:b/>
          <w:sz w:val="22"/>
        </w:rPr>
        <w:br/>
      </w:r>
      <w:r w:rsidR="00FB45AA">
        <w:rPr>
          <w:rFonts w:ascii="Exo" w:hAnsi="Exo" w:cs="Open Sans"/>
          <w:b/>
          <w:sz w:val="22"/>
        </w:rPr>
        <w:t>Lernfeld 4</w:t>
      </w:r>
    </w:p>
    <w:p w14:paraId="76FC4DE9" w14:textId="28D7C1DD" w:rsidR="0066525A" w:rsidRPr="00FB45AA" w:rsidRDefault="00D65CDC" w:rsidP="00D50A46">
      <w:pPr>
        <w:tabs>
          <w:tab w:val="left" w:pos="8213"/>
        </w:tabs>
        <w:spacing w:after="0" w:line="240" w:lineRule="auto"/>
        <w:rPr>
          <w:rFonts w:ascii="Exo" w:hAnsi="Exo" w:cs="Open Sans"/>
          <w:sz w:val="22"/>
        </w:rPr>
      </w:pPr>
      <w:r w:rsidRPr="0000041E">
        <w:rPr>
          <w:rFonts w:ascii="Exo" w:hAnsi="Exo" w:cs="Open Sans"/>
          <w:b/>
          <w:sz w:val="18"/>
          <w:szCs w:val="18"/>
        </w:rPr>
        <w:t xml:space="preserve">Schutzbedarfsanalyse im eigenen </w:t>
      </w:r>
      <w:r w:rsidRPr="0000041E">
        <w:rPr>
          <w:rFonts w:ascii="Exo" w:hAnsi="Exo" w:cs="Open Sans"/>
          <w:b/>
          <w:sz w:val="18"/>
          <w:szCs w:val="18"/>
        </w:rPr>
        <w:br/>
      </w:r>
      <w:r>
        <w:rPr>
          <w:rFonts w:ascii="Exo" w:hAnsi="Exo" w:cs="Open Sans"/>
          <w:b/>
          <w:sz w:val="18"/>
          <w:szCs w:val="18"/>
        </w:rPr>
        <w:t xml:space="preserve"> </w:t>
      </w:r>
      <w:r>
        <w:rPr>
          <w:rFonts w:ascii="Exo" w:hAnsi="Exo" w:cs="Open Sans"/>
          <w:b/>
          <w:sz w:val="18"/>
          <w:szCs w:val="18"/>
        </w:rPr>
        <w:t xml:space="preserve">              </w:t>
      </w:r>
      <w:r w:rsidRPr="0000041E">
        <w:rPr>
          <w:rFonts w:ascii="Exo" w:hAnsi="Exo" w:cs="Open Sans"/>
          <w:b/>
          <w:sz w:val="18"/>
          <w:szCs w:val="18"/>
        </w:rPr>
        <w:t>Arbeitsbereich durchführen</w:t>
      </w:r>
      <w:r w:rsidR="008D160A" w:rsidRPr="00FB45AA">
        <w:rPr>
          <w:rFonts w:ascii="Exo" w:hAnsi="Exo" w:cs="Open Sans"/>
          <w:b/>
          <w:sz w:val="22"/>
        </w:rPr>
        <w:br/>
      </w:r>
    </w:p>
    <w:p w14:paraId="3B1ABAD3" w14:textId="7834F966" w:rsidR="00F662BD" w:rsidRPr="004D6C87" w:rsidRDefault="00E603D0" w:rsidP="00CE2451">
      <w:pPr>
        <w:tabs>
          <w:tab w:val="left" w:pos="3780"/>
        </w:tabs>
        <w:spacing w:after="0" w:line="240" w:lineRule="auto"/>
        <w:rPr>
          <w:rFonts w:cs="Open Sans"/>
          <w:b/>
          <w:szCs w:val="20"/>
        </w:rPr>
      </w:pPr>
      <w:r w:rsidRPr="004D6C87">
        <w:rPr>
          <w:rFonts w:cs="Open Sans"/>
          <w:szCs w:val="20"/>
        </w:rPr>
        <w:tab/>
      </w:r>
    </w:p>
    <w:tbl>
      <w:tblPr>
        <w:tblStyle w:val="Tabellenraster"/>
        <w:tblpPr w:leftFromText="141" w:rightFromText="141" w:vertAnchor="text" w:horzAnchor="margin" w:tblpY="421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662"/>
      </w:tblGrid>
      <w:tr w:rsidR="00FA4A31" w:rsidRPr="008323C9" w14:paraId="54F8FADA" w14:textId="77777777" w:rsidTr="00FB45AA">
        <w:trPr>
          <w:trHeight w:val="283"/>
        </w:trPr>
        <w:tc>
          <w:tcPr>
            <w:tcW w:w="3544" w:type="dxa"/>
          </w:tcPr>
          <w:p w14:paraId="0B7E0C85" w14:textId="4C319F25" w:rsidR="00FA4A31" w:rsidRPr="00FB45AA" w:rsidRDefault="00FB45AA" w:rsidP="000349B0">
            <w:pPr>
              <w:spacing w:before="60"/>
              <w:rPr>
                <w:rFonts w:cs="Open Sans"/>
                <w:b/>
                <w:bCs/>
                <w:sz w:val="24"/>
                <w:szCs w:val="24"/>
              </w:rPr>
            </w:pPr>
            <w:r w:rsidRPr="00FB45AA">
              <w:rPr>
                <w:rFonts w:cs="Open Sans"/>
                <w:b/>
                <w:bCs/>
                <w:sz w:val="24"/>
                <w:szCs w:val="24"/>
              </w:rPr>
              <w:t xml:space="preserve">Kriterienraster </w:t>
            </w:r>
            <w:r w:rsidR="00F3274E">
              <w:rPr>
                <w:rFonts w:cs="Open Sans"/>
                <w:b/>
                <w:bCs/>
                <w:sz w:val="24"/>
                <w:szCs w:val="24"/>
              </w:rPr>
              <w:t xml:space="preserve">- </w:t>
            </w:r>
            <w:r w:rsidRPr="00FB45AA">
              <w:rPr>
                <w:rFonts w:cs="Open Sans"/>
                <w:b/>
                <w:bCs/>
                <w:sz w:val="24"/>
                <w:szCs w:val="24"/>
              </w:rPr>
              <w:t>Flyer</w:t>
            </w:r>
          </w:p>
        </w:tc>
        <w:tc>
          <w:tcPr>
            <w:tcW w:w="6662" w:type="dxa"/>
          </w:tcPr>
          <w:p w14:paraId="7DB2F1F3" w14:textId="25774A5E" w:rsidR="00FA4A31" w:rsidRPr="008323C9" w:rsidRDefault="00FB45AA" w:rsidP="000349B0">
            <w:pPr>
              <w:spacing w:before="60"/>
              <w:rPr>
                <w:rFonts w:cs="Open Sans"/>
                <w:b/>
                <w:sz w:val="24"/>
                <w:szCs w:val="24"/>
                <w:lang w:val="en-US"/>
              </w:rPr>
            </w:pPr>
            <w:r>
              <w:rPr>
                <w:rFonts w:cs="Open Sans"/>
                <w:b/>
                <w:sz w:val="24"/>
                <w:szCs w:val="24"/>
                <w:lang w:val="en-US"/>
              </w:rPr>
              <w:t>Name/n:</w:t>
            </w:r>
          </w:p>
        </w:tc>
      </w:tr>
      <w:tr w:rsidR="00F662BD" w:rsidRPr="008323C9" w14:paraId="4A2A4887" w14:textId="77777777" w:rsidTr="00EE1A89">
        <w:trPr>
          <w:trHeight w:val="277"/>
        </w:trPr>
        <w:tc>
          <w:tcPr>
            <w:tcW w:w="10206" w:type="dxa"/>
            <w:gridSpan w:val="2"/>
          </w:tcPr>
          <w:p w14:paraId="6EBC5589" w14:textId="77777777" w:rsidR="00F662BD" w:rsidRPr="008D160A" w:rsidRDefault="00B62D80" w:rsidP="004212BB">
            <w:pPr>
              <w:rPr>
                <w:rFonts w:cs="Open Sans"/>
                <w:szCs w:val="20"/>
                <w:lang w:val="en-US"/>
              </w:rPr>
            </w:pPr>
            <w:r w:rsidRPr="004D6C87">
              <w:rPr>
                <w:rFonts w:cs="Open Sans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1EB86D" wp14:editId="5C960154">
                      <wp:simplePos x="0" y="0"/>
                      <wp:positionH relativeFrom="margin">
                        <wp:posOffset>-66040</wp:posOffset>
                      </wp:positionH>
                      <wp:positionV relativeFrom="paragraph">
                        <wp:posOffset>43180</wp:posOffset>
                      </wp:positionV>
                      <wp:extent cx="6481445" cy="0"/>
                      <wp:effectExtent l="0" t="0" r="0" b="0"/>
                      <wp:wrapNone/>
                      <wp:docPr id="22" name="Gerader Verbinde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144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AB213" id="Gerader Verbinde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3.4pt" to="505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" strokecolor="#7f7f7f [1612]">
                      <v:stroke dashstyle="dash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32548BA0" w14:textId="77777777" w:rsidR="00FB45AA" w:rsidRPr="00FB45AA" w:rsidRDefault="00937F89" w:rsidP="00FB45AA">
      <w:pPr>
        <w:tabs>
          <w:tab w:val="left" w:pos="3780"/>
        </w:tabs>
        <w:spacing w:after="0" w:line="240" w:lineRule="auto"/>
        <w:rPr>
          <w:rFonts w:cs="Open Sans"/>
          <w:sz w:val="28"/>
          <w:szCs w:val="28"/>
          <w:lang w:val="en-US"/>
        </w:rPr>
      </w:pPr>
      <w:r w:rsidRPr="00937F89">
        <w:rPr>
          <w:rFonts w:cs="Open Sans"/>
          <w:b/>
          <w:szCs w:val="20"/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565"/>
        <w:gridCol w:w="428"/>
        <w:gridCol w:w="4670"/>
      </w:tblGrid>
      <w:tr w:rsidR="00FB45AA" w:rsidRPr="00FB45AA" w14:paraId="25F38E4B" w14:textId="77777777" w:rsidTr="00FB45AA">
        <w:tc>
          <w:tcPr>
            <w:tcW w:w="4531" w:type="dxa"/>
            <w:shd w:val="clear" w:color="auto" w:fill="BFBFBF" w:themeFill="background1" w:themeFillShade="BF"/>
          </w:tcPr>
          <w:p w14:paraId="5819B39A" w14:textId="571431D2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 w:rsidRPr="00FB45AA">
              <w:rPr>
                <w:rFonts w:cs="Open Sans"/>
                <w:sz w:val="28"/>
                <w:szCs w:val="28"/>
              </w:rPr>
              <w:t>Inhalt</w:t>
            </w:r>
          </w:p>
        </w:tc>
        <w:tc>
          <w:tcPr>
            <w:tcW w:w="565" w:type="dxa"/>
            <w:shd w:val="clear" w:color="auto" w:fill="BFBFBF" w:themeFill="background1" w:themeFillShade="BF"/>
          </w:tcPr>
          <w:p w14:paraId="6D0BEFE9" w14:textId="1443CF8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30</w:t>
            </w:r>
          </w:p>
        </w:tc>
        <w:tc>
          <w:tcPr>
            <w:tcW w:w="428" w:type="dxa"/>
            <w:shd w:val="clear" w:color="auto" w:fill="BFBFBF" w:themeFill="background1" w:themeFillShade="BF"/>
          </w:tcPr>
          <w:p w14:paraId="7DFFBD18" w14:textId="6D422506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</w:p>
        </w:tc>
        <w:tc>
          <w:tcPr>
            <w:tcW w:w="4670" w:type="dxa"/>
            <w:shd w:val="clear" w:color="auto" w:fill="BFBFBF" w:themeFill="background1" w:themeFillShade="BF"/>
          </w:tcPr>
          <w:p w14:paraId="570640DF" w14:textId="5FD14790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 w:rsidRPr="00FB45AA">
              <w:rPr>
                <w:rFonts w:cs="Open Sans"/>
                <w:sz w:val="28"/>
                <w:szCs w:val="28"/>
              </w:rPr>
              <w:t>Anmerkungen</w:t>
            </w:r>
          </w:p>
        </w:tc>
      </w:tr>
      <w:tr w:rsidR="00FB45AA" w:rsidRPr="00FB45AA" w14:paraId="1DDEF90A" w14:textId="77777777" w:rsidTr="00FB45AA">
        <w:tc>
          <w:tcPr>
            <w:tcW w:w="4531" w:type="dxa"/>
          </w:tcPr>
          <w:p w14:paraId="0BA6A093" w14:textId="0F2057B6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Die Grundlagen der Datensicherheit und den dazugehörigen Schutzzielen wurden verstanden und verständlich dargestellt</w:t>
            </w:r>
            <w:r w:rsidR="002B384C">
              <w:rPr>
                <w:rFonts w:cs="Open Sans"/>
                <w:szCs w:val="20"/>
              </w:rPr>
              <w:t>.</w:t>
            </w:r>
          </w:p>
        </w:tc>
        <w:tc>
          <w:tcPr>
            <w:tcW w:w="565" w:type="dxa"/>
          </w:tcPr>
          <w:p w14:paraId="126AEC44" w14:textId="087D2904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5</w:t>
            </w:r>
          </w:p>
        </w:tc>
        <w:tc>
          <w:tcPr>
            <w:tcW w:w="428" w:type="dxa"/>
          </w:tcPr>
          <w:p w14:paraId="2AF69D68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52017B2B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B45AA" w:rsidRPr="00FB45AA" w14:paraId="17558507" w14:textId="77777777" w:rsidTr="00FB45AA">
        <w:tc>
          <w:tcPr>
            <w:tcW w:w="4531" w:type="dxa"/>
          </w:tcPr>
          <w:p w14:paraId="0E04B500" w14:textId="38FA30CB" w:rsidR="00FB45AA" w:rsidRPr="00FB45AA" w:rsidRDefault="00F3274E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3274E">
              <w:rPr>
                <w:rFonts w:cs="Open Sans"/>
                <w:szCs w:val="20"/>
              </w:rPr>
              <w:t xml:space="preserve">Die Definition des Begriffs „Datensicherheit“ in Zusammenhang mit der DSGVO </w:t>
            </w:r>
            <w:r>
              <w:rPr>
                <w:rFonts w:cs="Open Sans"/>
                <w:szCs w:val="20"/>
              </w:rPr>
              <w:t>ist</w:t>
            </w:r>
            <w:r w:rsidRPr="00F3274E">
              <w:rPr>
                <w:rFonts w:cs="Open Sans"/>
                <w:szCs w:val="20"/>
              </w:rPr>
              <w:t xml:space="preserve"> genannt.</w:t>
            </w:r>
          </w:p>
        </w:tc>
        <w:tc>
          <w:tcPr>
            <w:tcW w:w="565" w:type="dxa"/>
          </w:tcPr>
          <w:p w14:paraId="65A07599" w14:textId="449B300E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3</w:t>
            </w:r>
          </w:p>
        </w:tc>
        <w:tc>
          <w:tcPr>
            <w:tcW w:w="428" w:type="dxa"/>
          </w:tcPr>
          <w:p w14:paraId="57CC5C0D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55F44706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B45AA" w:rsidRPr="00FB45AA" w14:paraId="6C166C1E" w14:textId="77777777" w:rsidTr="00FB45AA">
        <w:tc>
          <w:tcPr>
            <w:tcW w:w="4531" w:type="dxa"/>
          </w:tcPr>
          <w:p w14:paraId="46DD1AD6" w14:textId="0771216F" w:rsidR="00FB45AA" w:rsidRPr="00FB45AA" w:rsidRDefault="00F3274E" w:rsidP="00F3274E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3274E">
              <w:rPr>
                <w:rFonts w:cs="Open Sans"/>
                <w:szCs w:val="20"/>
              </w:rPr>
              <w:t>Die Relevanz von Datensicherheit für ein Unternehmen</w:t>
            </w:r>
            <w:r>
              <w:rPr>
                <w:rFonts w:cs="Open Sans"/>
                <w:szCs w:val="20"/>
              </w:rPr>
              <w:t xml:space="preserve"> </w:t>
            </w:r>
            <w:r w:rsidRPr="00F3274E">
              <w:rPr>
                <w:rFonts w:cs="Open Sans"/>
                <w:szCs w:val="20"/>
              </w:rPr>
              <w:t>wurde klar und deutlich erläutert.</w:t>
            </w:r>
          </w:p>
        </w:tc>
        <w:tc>
          <w:tcPr>
            <w:tcW w:w="565" w:type="dxa"/>
          </w:tcPr>
          <w:p w14:paraId="2B5B4D8C" w14:textId="693D1F79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10</w:t>
            </w:r>
          </w:p>
        </w:tc>
        <w:tc>
          <w:tcPr>
            <w:tcW w:w="428" w:type="dxa"/>
          </w:tcPr>
          <w:p w14:paraId="68BACA79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60F68342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B45AA" w:rsidRPr="00FB45AA" w14:paraId="02E78E9A" w14:textId="77777777" w:rsidTr="00FB45AA">
        <w:tc>
          <w:tcPr>
            <w:tcW w:w="4531" w:type="dxa"/>
          </w:tcPr>
          <w:p w14:paraId="333E9F61" w14:textId="5BC8D8DC" w:rsidR="00FB45AA" w:rsidRPr="00FB45AA" w:rsidRDefault="00F3274E" w:rsidP="00F3274E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3274E">
              <w:rPr>
                <w:rFonts w:cs="Open Sans"/>
                <w:szCs w:val="20"/>
              </w:rPr>
              <w:t>Die drei IT-Schutzziele „Vertraulichkeit“, „Verfügbarkeit“</w:t>
            </w:r>
            <w:r>
              <w:rPr>
                <w:rFonts w:cs="Open Sans"/>
                <w:szCs w:val="20"/>
              </w:rPr>
              <w:t xml:space="preserve"> </w:t>
            </w:r>
            <w:r w:rsidRPr="00F3274E">
              <w:rPr>
                <w:rFonts w:cs="Open Sans"/>
                <w:szCs w:val="20"/>
              </w:rPr>
              <w:t>und „Integrität“ sind erläutert und anhand von Fallbeispielen dargestellt.</w:t>
            </w:r>
          </w:p>
        </w:tc>
        <w:tc>
          <w:tcPr>
            <w:tcW w:w="565" w:type="dxa"/>
          </w:tcPr>
          <w:p w14:paraId="0475160C" w14:textId="7329CBC6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12</w:t>
            </w:r>
          </w:p>
        </w:tc>
        <w:tc>
          <w:tcPr>
            <w:tcW w:w="428" w:type="dxa"/>
          </w:tcPr>
          <w:p w14:paraId="1ADB7A9E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70FBB1F9" w14:textId="77777777" w:rsidR="00FB45AA" w:rsidRPr="00FB45AA" w:rsidRDefault="00FB45AA" w:rsidP="00FB45AA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</w:tbl>
    <w:p w14:paraId="15E22A79" w14:textId="1FE7FB7A" w:rsidR="00937F89" w:rsidRDefault="00937F89" w:rsidP="00FB45AA">
      <w:pPr>
        <w:tabs>
          <w:tab w:val="left" w:pos="3780"/>
        </w:tabs>
        <w:spacing w:after="0" w:line="240" w:lineRule="auto"/>
        <w:rPr>
          <w:rFonts w:cs="Open Sans"/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565"/>
        <w:gridCol w:w="428"/>
        <w:gridCol w:w="4670"/>
      </w:tblGrid>
      <w:tr w:rsidR="00F3274E" w:rsidRPr="00FB45AA" w14:paraId="55BAF765" w14:textId="77777777" w:rsidTr="007D5F30">
        <w:tc>
          <w:tcPr>
            <w:tcW w:w="4531" w:type="dxa"/>
            <w:shd w:val="clear" w:color="auto" w:fill="BFBFBF" w:themeFill="background1" w:themeFillShade="BF"/>
          </w:tcPr>
          <w:p w14:paraId="3718B26C" w14:textId="10ABBBDC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Sprache</w:t>
            </w:r>
          </w:p>
        </w:tc>
        <w:tc>
          <w:tcPr>
            <w:tcW w:w="565" w:type="dxa"/>
            <w:shd w:val="clear" w:color="auto" w:fill="BFBFBF" w:themeFill="background1" w:themeFillShade="BF"/>
          </w:tcPr>
          <w:p w14:paraId="4981A8E2" w14:textId="2782CA5B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10</w:t>
            </w:r>
          </w:p>
        </w:tc>
        <w:tc>
          <w:tcPr>
            <w:tcW w:w="428" w:type="dxa"/>
            <w:shd w:val="clear" w:color="auto" w:fill="BFBFBF" w:themeFill="background1" w:themeFillShade="BF"/>
          </w:tcPr>
          <w:p w14:paraId="0E38C32A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</w:p>
        </w:tc>
        <w:tc>
          <w:tcPr>
            <w:tcW w:w="4670" w:type="dxa"/>
            <w:shd w:val="clear" w:color="auto" w:fill="BFBFBF" w:themeFill="background1" w:themeFillShade="BF"/>
          </w:tcPr>
          <w:p w14:paraId="32A3ECAA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 w:rsidRPr="00FB45AA">
              <w:rPr>
                <w:rFonts w:cs="Open Sans"/>
                <w:sz w:val="28"/>
                <w:szCs w:val="28"/>
              </w:rPr>
              <w:t>Anmerkungen</w:t>
            </w:r>
          </w:p>
        </w:tc>
      </w:tr>
      <w:tr w:rsidR="00F3274E" w:rsidRPr="00FB45AA" w14:paraId="36AD2315" w14:textId="77777777" w:rsidTr="007D5F30">
        <w:tc>
          <w:tcPr>
            <w:tcW w:w="4531" w:type="dxa"/>
          </w:tcPr>
          <w:p w14:paraId="00B1BC08" w14:textId="2A271FA1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Sprache wurde zielgruppengerecht verwendet.</w:t>
            </w:r>
          </w:p>
        </w:tc>
        <w:tc>
          <w:tcPr>
            <w:tcW w:w="565" w:type="dxa"/>
          </w:tcPr>
          <w:p w14:paraId="3D872652" w14:textId="295739C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>3</w:t>
            </w:r>
          </w:p>
        </w:tc>
        <w:tc>
          <w:tcPr>
            <w:tcW w:w="428" w:type="dxa"/>
          </w:tcPr>
          <w:p w14:paraId="04D5E01A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1C02E8E4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3274E" w:rsidRPr="00FB45AA" w14:paraId="51A0763D" w14:textId="77777777" w:rsidTr="007D5F30">
        <w:tc>
          <w:tcPr>
            <w:tcW w:w="4531" w:type="dxa"/>
          </w:tcPr>
          <w:p w14:paraId="2B27B592" w14:textId="1C135360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Fachbegriffe wurden passend und korrekt eingesetzt.</w:t>
            </w:r>
          </w:p>
        </w:tc>
        <w:tc>
          <w:tcPr>
            <w:tcW w:w="565" w:type="dxa"/>
          </w:tcPr>
          <w:p w14:paraId="2D6D6CD2" w14:textId="39683BB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>5</w:t>
            </w:r>
          </w:p>
        </w:tc>
        <w:tc>
          <w:tcPr>
            <w:tcW w:w="428" w:type="dxa"/>
          </w:tcPr>
          <w:p w14:paraId="59F47267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11D5C984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3274E" w:rsidRPr="00FB45AA" w14:paraId="0FB41791" w14:textId="77777777" w:rsidTr="007D5F30">
        <w:tc>
          <w:tcPr>
            <w:tcW w:w="4531" w:type="dxa"/>
          </w:tcPr>
          <w:p w14:paraId="13E4DF39" w14:textId="1D2EF505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Umgangssprache sowie Füllwörter wurden vermieden.</w:t>
            </w:r>
          </w:p>
        </w:tc>
        <w:tc>
          <w:tcPr>
            <w:tcW w:w="565" w:type="dxa"/>
          </w:tcPr>
          <w:p w14:paraId="4E54581C" w14:textId="58BB197A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>2</w:t>
            </w:r>
          </w:p>
        </w:tc>
        <w:tc>
          <w:tcPr>
            <w:tcW w:w="428" w:type="dxa"/>
          </w:tcPr>
          <w:p w14:paraId="14C5122D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67570051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</w:tbl>
    <w:p w14:paraId="21A74A0B" w14:textId="77F57A19" w:rsidR="00F3274E" w:rsidRDefault="00F3274E" w:rsidP="00FB45AA">
      <w:pPr>
        <w:tabs>
          <w:tab w:val="left" w:pos="3780"/>
        </w:tabs>
        <w:spacing w:after="0" w:line="240" w:lineRule="auto"/>
        <w:rPr>
          <w:rFonts w:cs="Open Sans"/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565"/>
        <w:gridCol w:w="428"/>
        <w:gridCol w:w="4670"/>
      </w:tblGrid>
      <w:tr w:rsidR="00F3274E" w:rsidRPr="00FB45AA" w14:paraId="4626008F" w14:textId="77777777" w:rsidTr="007D5F30">
        <w:tc>
          <w:tcPr>
            <w:tcW w:w="4531" w:type="dxa"/>
            <w:shd w:val="clear" w:color="auto" w:fill="BFBFBF" w:themeFill="background1" w:themeFillShade="BF"/>
          </w:tcPr>
          <w:p w14:paraId="5BF17F4D" w14:textId="12F7E299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Sonstiges</w:t>
            </w:r>
          </w:p>
        </w:tc>
        <w:tc>
          <w:tcPr>
            <w:tcW w:w="565" w:type="dxa"/>
            <w:shd w:val="clear" w:color="auto" w:fill="BFBFBF" w:themeFill="background1" w:themeFillShade="BF"/>
          </w:tcPr>
          <w:p w14:paraId="5AAD999E" w14:textId="4CB67300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>
              <w:rPr>
                <w:rFonts w:cs="Open Sans"/>
                <w:sz w:val="28"/>
                <w:szCs w:val="28"/>
              </w:rPr>
              <w:t>10</w:t>
            </w:r>
          </w:p>
        </w:tc>
        <w:tc>
          <w:tcPr>
            <w:tcW w:w="428" w:type="dxa"/>
            <w:shd w:val="clear" w:color="auto" w:fill="BFBFBF" w:themeFill="background1" w:themeFillShade="BF"/>
          </w:tcPr>
          <w:p w14:paraId="50EB2AC6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</w:p>
        </w:tc>
        <w:tc>
          <w:tcPr>
            <w:tcW w:w="4670" w:type="dxa"/>
            <w:shd w:val="clear" w:color="auto" w:fill="BFBFBF" w:themeFill="background1" w:themeFillShade="BF"/>
          </w:tcPr>
          <w:p w14:paraId="68D4C8BE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 w:val="28"/>
                <w:szCs w:val="28"/>
              </w:rPr>
            </w:pPr>
            <w:r w:rsidRPr="00FB45AA">
              <w:rPr>
                <w:rFonts w:cs="Open Sans"/>
                <w:sz w:val="28"/>
                <w:szCs w:val="28"/>
              </w:rPr>
              <w:t>Anmerkungen</w:t>
            </w:r>
          </w:p>
        </w:tc>
      </w:tr>
      <w:tr w:rsidR="00F3274E" w:rsidRPr="00FB45AA" w14:paraId="50515C91" w14:textId="77777777" w:rsidTr="007D5F30">
        <w:tc>
          <w:tcPr>
            <w:tcW w:w="4531" w:type="dxa"/>
          </w:tcPr>
          <w:p w14:paraId="3AF03821" w14:textId="1995490E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Flyer ist kurz, knackig und einprägsam.¹</w:t>
            </w:r>
          </w:p>
        </w:tc>
        <w:tc>
          <w:tcPr>
            <w:tcW w:w="565" w:type="dxa"/>
          </w:tcPr>
          <w:p w14:paraId="2CA61D16" w14:textId="098A5D65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>4</w:t>
            </w:r>
          </w:p>
        </w:tc>
        <w:tc>
          <w:tcPr>
            <w:tcW w:w="428" w:type="dxa"/>
          </w:tcPr>
          <w:p w14:paraId="7BB69953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2724F82B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3274E" w:rsidRPr="00FB45AA" w14:paraId="0933A5DC" w14:textId="77777777" w:rsidTr="007D5F30">
        <w:tc>
          <w:tcPr>
            <w:tcW w:w="4531" w:type="dxa"/>
          </w:tcPr>
          <w:p w14:paraId="5C590370" w14:textId="5E0D1919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Flyer ist visuell ansprechend gestaltet.¹</w:t>
            </w:r>
          </w:p>
        </w:tc>
        <w:tc>
          <w:tcPr>
            <w:tcW w:w="565" w:type="dxa"/>
          </w:tcPr>
          <w:p w14:paraId="5DE5B494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3</w:t>
            </w:r>
          </w:p>
        </w:tc>
        <w:tc>
          <w:tcPr>
            <w:tcW w:w="428" w:type="dxa"/>
          </w:tcPr>
          <w:p w14:paraId="504D8A40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49BD9616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3274E" w:rsidRPr="00FB45AA" w14:paraId="610A1BAB" w14:textId="77777777" w:rsidTr="007D5F30">
        <w:tc>
          <w:tcPr>
            <w:tcW w:w="4531" w:type="dxa"/>
          </w:tcPr>
          <w:p w14:paraId="1D6E9090" w14:textId="77479D02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Abgabe erfolgte rechtzeitig im Abgabebereich</w:t>
            </w:r>
            <w:r>
              <w:rPr>
                <w:rFonts w:cs="Open Sans"/>
                <w:szCs w:val="20"/>
              </w:rPr>
              <w:t>.</w:t>
            </w:r>
          </w:p>
        </w:tc>
        <w:tc>
          <w:tcPr>
            <w:tcW w:w="565" w:type="dxa"/>
          </w:tcPr>
          <w:p w14:paraId="35AC9B29" w14:textId="1C2DA803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1</w:t>
            </w:r>
          </w:p>
        </w:tc>
        <w:tc>
          <w:tcPr>
            <w:tcW w:w="428" w:type="dxa"/>
          </w:tcPr>
          <w:p w14:paraId="39C94C3C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7A7E798D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3274E" w:rsidRPr="00FB45AA" w14:paraId="59DAC69B" w14:textId="77777777" w:rsidTr="007D5F30">
        <w:tc>
          <w:tcPr>
            <w:tcW w:w="4531" w:type="dxa"/>
          </w:tcPr>
          <w:p w14:paraId="5BD45C4A" w14:textId="72D046BE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Abgabeformat erfolgt als .</w:t>
            </w:r>
            <w:proofErr w:type="spellStart"/>
            <w:r w:rsidRPr="002B384C">
              <w:rPr>
                <w:rFonts w:cs="Open Sans"/>
                <w:szCs w:val="20"/>
              </w:rPr>
              <w:t>pdf</w:t>
            </w:r>
            <w:proofErr w:type="spellEnd"/>
            <w:r w:rsidRPr="002B384C">
              <w:rPr>
                <w:rFonts w:cs="Open Sans"/>
                <w:szCs w:val="20"/>
              </w:rPr>
              <w:t>.</w:t>
            </w:r>
          </w:p>
        </w:tc>
        <w:tc>
          <w:tcPr>
            <w:tcW w:w="565" w:type="dxa"/>
          </w:tcPr>
          <w:p w14:paraId="7CE575AB" w14:textId="1E933709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1</w:t>
            </w:r>
          </w:p>
        </w:tc>
        <w:tc>
          <w:tcPr>
            <w:tcW w:w="428" w:type="dxa"/>
          </w:tcPr>
          <w:p w14:paraId="09E02BD1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77FDACCA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F3274E" w:rsidRPr="00FB45AA" w14:paraId="0CEEBB7B" w14:textId="77777777" w:rsidTr="007D5F30">
        <w:tc>
          <w:tcPr>
            <w:tcW w:w="4531" w:type="dxa"/>
          </w:tcPr>
          <w:p w14:paraId="2E8215AC" w14:textId="2E86B236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Umfang wurde eingehalten (1-2 Seiten).</w:t>
            </w:r>
          </w:p>
        </w:tc>
        <w:tc>
          <w:tcPr>
            <w:tcW w:w="565" w:type="dxa"/>
          </w:tcPr>
          <w:p w14:paraId="4F8635EF" w14:textId="3D9B083E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>1</w:t>
            </w:r>
          </w:p>
        </w:tc>
        <w:tc>
          <w:tcPr>
            <w:tcW w:w="428" w:type="dxa"/>
          </w:tcPr>
          <w:p w14:paraId="6ACFF27B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46963EA9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</w:tbl>
    <w:p w14:paraId="1F5A07FF" w14:textId="4ABCC8B2" w:rsidR="00F3274E" w:rsidRDefault="00F3274E" w:rsidP="00FB45AA">
      <w:pPr>
        <w:tabs>
          <w:tab w:val="left" w:pos="3780"/>
        </w:tabs>
        <w:spacing w:after="0" w:line="240" w:lineRule="auto"/>
        <w:rPr>
          <w:rFonts w:cs="Open Sans"/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565"/>
        <w:gridCol w:w="428"/>
        <w:gridCol w:w="4670"/>
      </w:tblGrid>
      <w:tr w:rsidR="00F3274E" w:rsidRPr="00FB45AA" w14:paraId="7F8DD3A8" w14:textId="77777777" w:rsidTr="007D5F30">
        <w:tc>
          <w:tcPr>
            <w:tcW w:w="4531" w:type="dxa"/>
          </w:tcPr>
          <w:p w14:paraId="73108087" w14:textId="3B302785" w:rsidR="00F3274E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Flyer ist kreativ, spannend gestaltet. (Zusatzpunkte)</w:t>
            </w:r>
          </w:p>
        </w:tc>
        <w:tc>
          <w:tcPr>
            <w:tcW w:w="565" w:type="dxa"/>
          </w:tcPr>
          <w:p w14:paraId="5B1FC057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 w:rsidRPr="00FB45AA">
              <w:rPr>
                <w:rFonts w:cs="Open Sans"/>
                <w:szCs w:val="20"/>
              </w:rPr>
              <w:t>5</w:t>
            </w:r>
          </w:p>
        </w:tc>
        <w:tc>
          <w:tcPr>
            <w:tcW w:w="428" w:type="dxa"/>
          </w:tcPr>
          <w:p w14:paraId="6C22A8D6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08B414C7" w14:textId="77777777" w:rsidR="00F3274E" w:rsidRPr="00FB45AA" w:rsidRDefault="00F3274E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</w:tr>
      <w:tr w:rsidR="002B384C" w:rsidRPr="00FB45AA" w14:paraId="14C29805" w14:textId="77777777" w:rsidTr="007D5F30">
        <w:tc>
          <w:tcPr>
            <w:tcW w:w="4531" w:type="dxa"/>
          </w:tcPr>
          <w:p w14:paraId="252658E9" w14:textId="77777777" w:rsidR="002B384C" w:rsidRPr="002B384C" w:rsidRDefault="002B384C" w:rsidP="002B384C">
            <w:pPr>
              <w:tabs>
                <w:tab w:val="left" w:pos="3780"/>
              </w:tabs>
              <w:jc w:val="right"/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Von 50 Punkten</w:t>
            </w:r>
          </w:p>
          <w:p w14:paraId="2397E715" w14:textId="4B2DB13E" w:rsidR="002B384C" w:rsidRPr="00FB45AA" w:rsidRDefault="002B384C" w:rsidP="002B384C">
            <w:pPr>
              <w:tabs>
                <w:tab w:val="left" w:pos="3780"/>
              </w:tabs>
              <w:jc w:val="right"/>
              <w:rPr>
                <w:rFonts w:cs="Open Sans"/>
                <w:szCs w:val="20"/>
              </w:rPr>
            </w:pPr>
            <w:r w:rsidRPr="002B384C">
              <w:rPr>
                <w:rFonts w:cs="Open Sans"/>
                <w:szCs w:val="20"/>
              </w:rPr>
              <w:t>haben Sie erreicht:</w:t>
            </w:r>
          </w:p>
        </w:tc>
        <w:tc>
          <w:tcPr>
            <w:tcW w:w="565" w:type="dxa"/>
          </w:tcPr>
          <w:p w14:paraId="1588E1A1" w14:textId="77777777" w:rsidR="002B384C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28" w:type="dxa"/>
          </w:tcPr>
          <w:p w14:paraId="3F449E87" w14:textId="77777777" w:rsidR="002B384C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</w:p>
        </w:tc>
        <w:tc>
          <w:tcPr>
            <w:tcW w:w="4670" w:type="dxa"/>
          </w:tcPr>
          <w:p w14:paraId="46826DFF" w14:textId="5D2EC7B1" w:rsidR="002B384C" w:rsidRPr="00FB45AA" w:rsidRDefault="002B384C" w:rsidP="007D5F30">
            <w:pPr>
              <w:tabs>
                <w:tab w:val="left" w:pos="3780"/>
              </w:tabs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t>Note</w:t>
            </w:r>
            <w:r>
              <w:rPr>
                <w:rFonts w:cs="Open Sans"/>
                <w:szCs w:val="20"/>
                <w:vertAlign w:val="superscript"/>
              </w:rPr>
              <w:t>2</w:t>
            </w:r>
            <w:r>
              <w:rPr>
                <w:rFonts w:cs="Open Sans"/>
                <w:szCs w:val="20"/>
              </w:rPr>
              <w:t>:</w:t>
            </w:r>
          </w:p>
        </w:tc>
      </w:tr>
    </w:tbl>
    <w:p w14:paraId="735E66B1" w14:textId="206AF26C" w:rsidR="00F3274E" w:rsidRPr="00FB45AA" w:rsidRDefault="00F3274E" w:rsidP="00FB45AA">
      <w:pPr>
        <w:tabs>
          <w:tab w:val="left" w:pos="3780"/>
        </w:tabs>
        <w:spacing w:after="0" w:line="240" w:lineRule="auto"/>
        <w:rPr>
          <w:rFonts w:cs="Open Sans"/>
          <w:sz w:val="28"/>
          <w:szCs w:val="28"/>
          <w:lang w:val="en-US"/>
        </w:rPr>
      </w:pPr>
      <w:r>
        <w:rPr>
          <w:rStyle w:val="fontstyle01"/>
        </w:rPr>
        <w:t xml:space="preserve">¹5 Regeln für eine gute </w:t>
      </w:r>
      <w:proofErr w:type="spellStart"/>
      <w:r>
        <w:rPr>
          <w:rStyle w:val="fontstyle01"/>
        </w:rPr>
        <w:t>Flyergestaltung</w:t>
      </w:r>
      <w:proofErr w:type="spellEnd"/>
      <w:r>
        <w:rPr>
          <w:rStyle w:val="fontstyle01"/>
        </w:rPr>
        <w:t>:</w:t>
      </w:r>
      <w:r>
        <w:rPr>
          <w:rFonts w:ascii="Arial-BoldMT" w:hAnsi="Arial-BoldMT"/>
          <w:b/>
          <w:bCs/>
          <w:color w:val="242021"/>
          <w:sz w:val="18"/>
          <w:szCs w:val="18"/>
        </w:rPr>
        <w:br/>
      </w:r>
      <w:hyperlink r:id="rId9" w:history="1">
        <w:r w:rsidR="001F1773" w:rsidRPr="004D59DB">
          <w:rPr>
            <w:rStyle w:val="Hyperlink"/>
            <w:rFonts w:ascii="ArialMT" w:hAnsi="ArialMT"/>
            <w:sz w:val="18"/>
            <w:szCs w:val="18"/>
          </w:rPr>
          <w:t>https://blog.suedkurier-medienhaus.de/druckprodukte/fl yer-gestaltung-auf-diese-5-regeln-kommt-es-wirklich-an/</w:t>
        </w:r>
      </w:hyperlink>
      <w:r w:rsidR="001F1773">
        <w:rPr>
          <w:rStyle w:val="fontstyle21"/>
        </w:rPr>
        <w:t xml:space="preserve"> </w:t>
      </w:r>
    </w:p>
    <w:p w14:paraId="0CE1C9FD" w14:textId="77777777" w:rsidR="00C73706" w:rsidRDefault="00C73706" w:rsidP="002B384C">
      <w:pPr>
        <w:tabs>
          <w:tab w:val="left" w:pos="3780"/>
        </w:tabs>
        <w:spacing w:after="0" w:line="240" w:lineRule="auto"/>
        <w:rPr>
          <w:rStyle w:val="fontstyle01"/>
        </w:rPr>
      </w:pPr>
    </w:p>
    <w:tbl>
      <w:tblPr>
        <w:tblStyle w:val="TableGrid"/>
        <w:tblpPr w:leftFromText="141" w:rightFromText="141" w:vertAnchor="text" w:horzAnchor="page" w:tblpX="2131" w:tblpY="58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418"/>
      </w:tblGrid>
      <w:tr w:rsidR="00C73706" w:rsidRPr="00D65CDC" w14:paraId="425AA571" w14:textId="77777777" w:rsidTr="00C73706">
        <w:tc>
          <w:tcPr>
            <w:tcW w:w="1271" w:type="dxa"/>
          </w:tcPr>
          <w:p w14:paraId="2E93166B" w14:textId="77777777" w:rsidR="00C73706" w:rsidRPr="00D65CDC" w:rsidRDefault="00C73706" w:rsidP="00C73706">
            <w:pPr>
              <w:tabs>
                <w:tab w:val="left" w:pos="3780"/>
              </w:tabs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</w:pP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t>50,0 - 49,5 = 1+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49,0 - 47,0 = 1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46,5 - 46,0 = 1-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45,5 - 44,5 = 2+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44,0 - 42,0 = 2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41,5 - 40,5 = 2-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40,0 - 38,5 = 3+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38,0 - 35,5 = 3</w:t>
            </w:r>
          </w:p>
        </w:tc>
        <w:tc>
          <w:tcPr>
            <w:tcW w:w="1418" w:type="dxa"/>
          </w:tcPr>
          <w:p w14:paraId="5BCFD758" w14:textId="77777777" w:rsidR="00C73706" w:rsidRPr="00D65CDC" w:rsidRDefault="00C73706" w:rsidP="00C73706">
            <w:pPr>
              <w:tabs>
                <w:tab w:val="left" w:pos="3780"/>
              </w:tabs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</w:pP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t>35,0 - 33,5 = 3-</w:t>
            </w:r>
          </w:p>
          <w:p w14:paraId="4F8527F4" w14:textId="77777777" w:rsidR="00C73706" w:rsidRPr="00D65CDC" w:rsidRDefault="00C73706" w:rsidP="00C73706">
            <w:pPr>
              <w:tabs>
                <w:tab w:val="left" w:pos="3780"/>
              </w:tabs>
              <w:rPr>
                <w:rFonts w:cs="Open Sans"/>
                <w:sz w:val="12"/>
                <w:szCs w:val="12"/>
                <w:lang w:val="en-US"/>
              </w:rPr>
            </w:pP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t>33,0 - 31,0 = 4+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30,5 - 27,5 = 4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27,0 - 25,0 = 4-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24,5 - 22,0 = 5+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21,5 - 18,0 = 5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17,5 - 15,0 = 5-</w:t>
            </w:r>
            <w:r w:rsidRPr="00D65CDC">
              <w:rPr>
                <w:rFonts w:ascii="QuitadorPro-Bold" w:hAnsi="QuitadorPro-Bold"/>
                <w:b/>
                <w:bCs/>
                <w:color w:val="242021"/>
                <w:sz w:val="12"/>
                <w:szCs w:val="12"/>
              </w:rPr>
              <w:br/>
              <w:t>14,5 - 0,0 = 6</w:t>
            </w:r>
          </w:p>
        </w:tc>
      </w:tr>
    </w:tbl>
    <w:p w14:paraId="64C88948" w14:textId="6D62168B" w:rsidR="00C73706" w:rsidRPr="00D65CDC" w:rsidRDefault="00C73706" w:rsidP="002B384C">
      <w:pPr>
        <w:tabs>
          <w:tab w:val="left" w:pos="3780"/>
        </w:tabs>
        <w:spacing w:after="0" w:line="240" w:lineRule="auto"/>
        <w:rPr>
          <w:rStyle w:val="fontstyle01"/>
          <w:sz w:val="14"/>
          <w:szCs w:val="14"/>
        </w:rPr>
      </w:pPr>
      <w:r w:rsidRPr="00D65CDC">
        <w:rPr>
          <w:rStyle w:val="fontstyle01"/>
          <w:sz w:val="14"/>
          <w:szCs w:val="14"/>
          <w:vertAlign w:val="superscript"/>
        </w:rPr>
        <w:t>2</w:t>
      </w:r>
      <w:r w:rsidR="002B384C" w:rsidRPr="00D65CDC">
        <w:rPr>
          <w:rStyle w:val="fontstyle01"/>
          <w:sz w:val="14"/>
          <w:szCs w:val="14"/>
        </w:rPr>
        <w:t>Notenskala:</w:t>
      </w:r>
    </w:p>
    <w:p w14:paraId="3FE70515" w14:textId="4D0EABE7" w:rsidR="00F3274E" w:rsidRPr="00D65CDC" w:rsidRDefault="00F3274E" w:rsidP="00C73706">
      <w:pPr>
        <w:tabs>
          <w:tab w:val="left" w:pos="3780"/>
        </w:tabs>
        <w:spacing w:after="0" w:line="240" w:lineRule="auto"/>
        <w:rPr>
          <w:rFonts w:cs="Open Sans"/>
          <w:sz w:val="18"/>
          <w:szCs w:val="18"/>
          <w:lang w:val="en-US"/>
        </w:rPr>
      </w:pPr>
    </w:p>
    <w:sectPr w:rsidR="00F3274E" w:rsidRPr="00D65CDC" w:rsidSect="002502A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567" w:right="851" w:bottom="851" w:left="851" w:header="283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7BADB" w14:textId="77777777" w:rsidR="003C17D6" w:rsidRDefault="003C17D6" w:rsidP="008650A2">
      <w:pPr>
        <w:spacing w:after="0" w:line="240" w:lineRule="auto"/>
      </w:pPr>
      <w:r>
        <w:separator/>
      </w:r>
    </w:p>
  </w:endnote>
  <w:endnote w:type="continuationSeparator" w:id="0">
    <w:p w14:paraId="7FDF3C8A" w14:textId="77777777" w:rsidR="003C17D6" w:rsidRDefault="003C17D6" w:rsidP="0086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Exo">
    <w:altName w:val="Calibri"/>
    <w:panose1 w:val="020003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QuitadorPro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EC8FE" w14:textId="77777777" w:rsidR="00B5480C" w:rsidRDefault="00CE2451">
    <w:pPr>
      <w:pStyle w:val="Fuzeile"/>
      <w:jc w:val="right"/>
    </w:pPr>
    <w:r>
      <w:rPr>
        <w:rFonts w:cstheme="minorHAnsi"/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C97363" wp14:editId="155C75AF">
              <wp:simplePos x="0" y="0"/>
              <wp:positionH relativeFrom="margin">
                <wp:posOffset>0</wp:posOffset>
              </wp:positionH>
              <wp:positionV relativeFrom="paragraph">
                <wp:posOffset>132080</wp:posOffset>
              </wp:positionV>
              <wp:extent cx="6496050" cy="0"/>
              <wp:effectExtent l="0" t="0" r="0" b="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84B94" id="Gerader Verbinde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4pt" to="511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" strokecolor="#7f7f7f [1612]">
              <v:stroke dashstyle="dash"/>
              <w10:wrap anchorx="margin"/>
            </v:line>
          </w:pict>
        </mc:Fallback>
      </mc:AlternateContent>
    </w:r>
    <w:sdt>
      <w:sdtPr>
        <w:id w:val="1636069088"/>
        <w:docPartObj>
          <w:docPartGallery w:val="Page Numbers (Bottom of Page)"/>
          <w:docPartUnique/>
        </w:docPartObj>
      </w:sdtPr>
      <w:sdtEndPr/>
      <w:sdtContent>
        <w:sdt>
          <w:sdtPr>
            <w:id w:val="-479927895"/>
            <w:docPartObj>
              <w:docPartGallery w:val="Page Numbers (Top of Page)"/>
              <w:docPartUnique/>
            </w:docPartObj>
          </w:sdtPr>
          <w:sdtEndPr/>
          <w:sdtContent>
            <w:r w:rsidR="00EF0C38">
              <w:br/>
            </w:r>
            <w:r w:rsidR="004F6520">
              <w:t>S</w:t>
            </w:r>
            <w:r w:rsidR="00B5480C">
              <w:t xml:space="preserve">eite </w:t>
            </w:r>
            <w:r w:rsidR="00B5480C">
              <w:rPr>
                <w:b/>
                <w:bCs/>
                <w:sz w:val="24"/>
                <w:szCs w:val="24"/>
              </w:rPr>
              <w:fldChar w:fldCharType="begin"/>
            </w:r>
            <w:r w:rsidR="00B5480C">
              <w:rPr>
                <w:b/>
                <w:bCs/>
              </w:rPr>
              <w:instrText>PAGE</w:instrText>
            </w:r>
            <w:r w:rsidR="00B5480C">
              <w:rPr>
                <w:b/>
                <w:bCs/>
                <w:sz w:val="24"/>
                <w:szCs w:val="24"/>
              </w:rPr>
              <w:fldChar w:fldCharType="separate"/>
            </w:r>
            <w:r w:rsidR="00585416">
              <w:rPr>
                <w:b/>
                <w:bCs/>
                <w:noProof/>
              </w:rPr>
              <w:t>4</w:t>
            </w:r>
            <w:r w:rsidR="00B5480C">
              <w:rPr>
                <w:b/>
                <w:bCs/>
                <w:sz w:val="24"/>
                <w:szCs w:val="24"/>
              </w:rPr>
              <w:fldChar w:fldCharType="end"/>
            </w:r>
            <w:r w:rsidR="00B5480C">
              <w:t xml:space="preserve"> von </w:t>
            </w:r>
            <w:r w:rsidR="00B5480C">
              <w:rPr>
                <w:b/>
                <w:bCs/>
                <w:sz w:val="24"/>
                <w:szCs w:val="24"/>
              </w:rPr>
              <w:fldChar w:fldCharType="begin"/>
            </w:r>
            <w:r w:rsidR="00B5480C">
              <w:rPr>
                <w:b/>
                <w:bCs/>
              </w:rPr>
              <w:instrText>NUMPAGES</w:instrText>
            </w:r>
            <w:r w:rsidR="00B5480C">
              <w:rPr>
                <w:b/>
                <w:bCs/>
                <w:sz w:val="24"/>
                <w:szCs w:val="24"/>
              </w:rPr>
              <w:fldChar w:fldCharType="separate"/>
            </w:r>
            <w:r w:rsidR="00585416">
              <w:rPr>
                <w:b/>
                <w:bCs/>
                <w:noProof/>
              </w:rPr>
              <w:t>5</w:t>
            </w:r>
            <w:r w:rsidR="00B5480C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461A2BF" w14:textId="77777777" w:rsidR="004F6520" w:rsidRDefault="004F65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5925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F63E728" w14:textId="77777777" w:rsidR="00542E69" w:rsidRDefault="00861681">
            <w:pPr>
              <w:pStyle w:val="Fuzeile"/>
              <w:jc w:val="right"/>
            </w:pPr>
            <w:r>
              <w:rPr>
                <w:rFonts w:cstheme="minorHAnsi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5B3B4E1E" wp14:editId="0D30C020">
                      <wp:simplePos x="0" y="0"/>
                      <wp:positionH relativeFrom="margin">
                        <wp:posOffset>-102235</wp:posOffset>
                      </wp:positionH>
                      <wp:positionV relativeFrom="paragraph">
                        <wp:posOffset>144780</wp:posOffset>
                      </wp:positionV>
                      <wp:extent cx="2076450" cy="314325"/>
                      <wp:effectExtent l="0" t="0" r="0" b="9525"/>
                      <wp:wrapNone/>
                      <wp:docPr id="18" name="Textfel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4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93FC54" w14:textId="4F915344" w:rsidR="00936CAD" w:rsidRPr="00936CAD" w:rsidRDefault="00936CA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3B4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8" o:spid="_x0000_s1026" type="#_x0000_t202" style="position:absolute;left:0;text-align:left;margin-left:-8.05pt;margin-top:11.4pt;width:163.5pt;height:24.75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" fillcolor="white [3201]" stroked="f" strokeweight=".5pt">
                      <v:textbox>
                        <w:txbxContent>
                          <w:p w14:paraId="7F93FC54" w14:textId="4F915344" w:rsidR="00936CAD" w:rsidRPr="00936CAD" w:rsidRDefault="00936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108D6">
              <w:rPr>
                <w:rFonts w:cstheme="minorHAnsi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473C55" wp14:editId="21E23EE8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138430</wp:posOffset>
                      </wp:positionV>
                      <wp:extent cx="6463665" cy="0"/>
                      <wp:effectExtent l="0" t="0" r="0" b="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366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DB60B" id="Gerader Verbinde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9pt" to="508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" strokecolor="#7f7f7f [1612]">
                      <v:stroke dashstyle="dash"/>
                      <w10:wrap anchorx="margin"/>
                    </v:line>
                  </w:pict>
                </mc:Fallback>
              </mc:AlternateContent>
            </w:r>
            <w:r w:rsidR="004F6520">
              <w:br/>
            </w:r>
            <w:r w:rsidR="00542E69" w:rsidRPr="00542E69">
              <w:rPr>
                <w:rFonts w:cs="Open Sans"/>
                <w:szCs w:val="20"/>
              </w:rPr>
              <w:t xml:space="preserve">Seite </w:t>
            </w:r>
            <w:r w:rsidR="00542E69" w:rsidRPr="00542E69">
              <w:rPr>
                <w:rFonts w:cs="Open Sans"/>
                <w:b/>
                <w:bCs/>
                <w:szCs w:val="20"/>
              </w:rPr>
              <w:fldChar w:fldCharType="begin"/>
            </w:r>
            <w:r w:rsidR="00542E69" w:rsidRPr="00542E69">
              <w:rPr>
                <w:rFonts w:cs="Open Sans"/>
                <w:b/>
                <w:bCs/>
                <w:szCs w:val="20"/>
              </w:rPr>
              <w:instrText>PAGE</w:instrText>
            </w:r>
            <w:r w:rsidR="00542E69" w:rsidRPr="00542E69">
              <w:rPr>
                <w:rFonts w:cs="Open Sans"/>
                <w:b/>
                <w:bCs/>
                <w:szCs w:val="20"/>
              </w:rPr>
              <w:fldChar w:fldCharType="separate"/>
            </w:r>
            <w:r w:rsidR="00585416">
              <w:rPr>
                <w:rFonts w:cs="Open Sans"/>
                <w:b/>
                <w:bCs/>
                <w:noProof/>
                <w:szCs w:val="20"/>
              </w:rPr>
              <w:t>1</w:t>
            </w:r>
            <w:r w:rsidR="00542E69" w:rsidRPr="00542E69">
              <w:rPr>
                <w:rFonts w:cs="Open Sans"/>
                <w:b/>
                <w:bCs/>
                <w:szCs w:val="20"/>
              </w:rPr>
              <w:fldChar w:fldCharType="end"/>
            </w:r>
            <w:r w:rsidR="00542E69" w:rsidRPr="00542E69">
              <w:rPr>
                <w:rFonts w:cs="Open Sans"/>
                <w:szCs w:val="20"/>
              </w:rPr>
              <w:t xml:space="preserve"> von </w:t>
            </w:r>
            <w:r w:rsidR="00542E69" w:rsidRPr="00542E69">
              <w:rPr>
                <w:rFonts w:cs="Open Sans"/>
                <w:b/>
                <w:bCs/>
                <w:szCs w:val="20"/>
              </w:rPr>
              <w:fldChar w:fldCharType="begin"/>
            </w:r>
            <w:r w:rsidR="00542E69" w:rsidRPr="00542E69">
              <w:rPr>
                <w:rFonts w:cs="Open Sans"/>
                <w:b/>
                <w:bCs/>
                <w:szCs w:val="20"/>
              </w:rPr>
              <w:instrText>NUMPAGES</w:instrText>
            </w:r>
            <w:r w:rsidR="00542E69" w:rsidRPr="00542E69">
              <w:rPr>
                <w:rFonts w:cs="Open Sans"/>
                <w:b/>
                <w:bCs/>
                <w:szCs w:val="20"/>
              </w:rPr>
              <w:fldChar w:fldCharType="separate"/>
            </w:r>
            <w:r w:rsidR="00585416">
              <w:rPr>
                <w:rFonts w:cs="Open Sans"/>
                <w:b/>
                <w:bCs/>
                <w:noProof/>
                <w:szCs w:val="20"/>
              </w:rPr>
              <w:t>5</w:t>
            </w:r>
            <w:r w:rsidR="00542E69" w:rsidRPr="00542E69">
              <w:rPr>
                <w:rFonts w:cs="Open Sans"/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36A7F4F9" w14:textId="77777777" w:rsidR="00542E69" w:rsidRDefault="00542E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F850B" w14:textId="77777777" w:rsidR="003C17D6" w:rsidRDefault="003C17D6" w:rsidP="008650A2">
      <w:pPr>
        <w:spacing w:after="0" w:line="240" w:lineRule="auto"/>
      </w:pPr>
      <w:r>
        <w:separator/>
      </w:r>
    </w:p>
  </w:footnote>
  <w:footnote w:type="continuationSeparator" w:id="0">
    <w:p w14:paraId="252D352C" w14:textId="77777777" w:rsidR="003C17D6" w:rsidRDefault="003C17D6" w:rsidP="0086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3CE2" w14:textId="77777777" w:rsidR="00D50A46" w:rsidRDefault="00D50890" w:rsidP="00D50A46">
    <w:pPr>
      <w:pStyle w:val="Kopfzeile"/>
      <w:tabs>
        <w:tab w:val="clear" w:pos="4536"/>
        <w:tab w:val="clear" w:pos="9072"/>
        <w:tab w:val="left" w:pos="1709"/>
      </w:tabs>
      <w:jc w:val="right"/>
      <w:rPr>
        <w:b/>
      </w:rPr>
    </w:pPr>
    <w:r w:rsidRPr="00375438">
      <w:rPr>
        <w:b/>
        <w:noProof/>
        <w:lang w:eastAsia="de-DE"/>
      </w:rPr>
      <w:drawing>
        <wp:anchor distT="0" distB="0" distL="114300" distR="114300" simplePos="0" relativeHeight="251678720" behindDoc="1" locked="0" layoutInCell="1" allowOverlap="1" wp14:anchorId="69011493" wp14:editId="697F46BB">
          <wp:simplePos x="0" y="0"/>
          <wp:positionH relativeFrom="margin">
            <wp:posOffset>5177882</wp:posOffset>
          </wp:positionH>
          <wp:positionV relativeFrom="paragraph">
            <wp:posOffset>-635</wp:posOffset>
          </wp:positionV>
          <wp:extent cx="1318895" cy="709051"/>
          <wp:effectExtent l="0" t="0" r="0" b="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S-ITECH-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895" cy="7090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6F91CD" w14:textId="77777777" w:rsidR="00D50A46" w:rsidRDefault="00D50A46" w:rsidP="00F64C19">
    <w:pPr>
      <w:pStyle w:val="Kopfzeile"/>
      <w:tabs>
        <w:tab w:val="clear" w:pos="4536"/>
        <w:tab w:val="clear" w:pos="9072"/>
        <w:tab w:val="left" w:pos="1709"/>
        <w:tab w:val="left" w:pos="9265"/>
      </w:tabs>
      <w:rPr>
        <w:b/>
      </w:rPr>
    </w:pPr>
    <w:r>
      <w:rPr>
        <w:b/>
      </w:rPr>
      <w:tab/>
    </w:r>
    <w:r w:rsidR="00F64C19">
      <w:rPr>
        <w:b/>
      </w:rPr>
      <w:tab/>
    </w:r>
  </w:p>
  <w:p w14:paraId="6039654C" w14:textId="77777777" w:rsidR="00BD61D8" w:rsidRPr="00375438" w:rsidRDefault="00D50A46" w:rsidP="00F64C19">
    <w:pPr>
      <w:pStyle w:val="Kopfzeile"/>
      <w:tabs>
        <w:tab w:val="clear" w:pos="4536"/>
        <w:tab w:val="clear" w:pos="9072"/>
        <w:tab w:val="left" w:pos="1709"/>
      </w:tabs>
      <w:rPr>
        <w:b/>
      </w:rPr>
    </w:pPr>
    <w:r>
      <w:rPr>
        <w:b/>
      </w:rPr>
      <w:br/>
    </w:r>
    <w:r w:rsidR="008D160A">
      <w:rPr>
        <w:b/>
      </w:rPr>
      <w:br/>
    </w:r>
    <w:r w:rsidR="00394020">
      <w:rPr>
        <w:b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2825F" w14:textId="77777777" w:rsidR="002502A7" w:rsidRDefault="008D160A" w:rsidP="00F64C19">
    <w:pPr>
      <w:pStyle w:val="Kopfzeile"/>
      <w:tabs>
        <w:tab w:val="clear" w:pos="4536"/>
        <w:tab w:val="clear" w:pos="9072"/>
        <w:tab w:val="left" w:pos="9407"/>
      </w:tabs>
    </w:pPr>
    <w:r w:rsidRPr="00375438">
      <w:rPr>
        <w:b/>
        <w:noProof/>
        <w:lang w:eastAsia="de-DE"/>
      </w:rPr>
      <w:drawing>
        <wp:anchor distT="0" distB="0" distL="114300" distR="114300" simplePos="0" relativeHeight="251669504" behindDoc="1" locked="0" layoutInCell="1" allowOverlap="1" wp14:anchorId="171B7073" wp14:editId="12B5B642">
          <wp:simplePos x="0" y="0"/>
          <wp:positionH relativeFrom="margin">
            <wp:posOffset>5161372</wp:posOffset>
          </wp:positionH>
          <wp:positionV relativeFrom="paragraph">
            <wp:posOffset>38735</wp:posOffset>
          </wp:positionV>
          <wp:extent cx="1318895" cy="709051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S-ITECH-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895" cy="7090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7F89">
      <w:rPr>
        <w:b/>
        <w:noProof/>
        <w:lang w:eastAsia="de-DE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01DCA95" wp14:editId="71F19057">
              <wp:simplePos x="0" y="0"/>
              <wp:positionH relativeFrom="column">
                <wp:posOffset>-1943100</wp:posOffset>
              </wp:positionH>
              <wp:positionV relativeFrom="paragraph">
                <wp:posOffset>-5238750</wp:posOffset>
              </wp:positionV>
              <wp:extent cx="5937885" cy="6742430"/>
              <wp:effectExtent l="0" t="0" r="24765" b="20320"/>
              <wp:wrapNone/>
              <wp:docPr id="10" name="Grafik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7885" cy="6742430"/>
                        <a:chOff x="-1600200" y="-5057775"/>
                        <a:chExt cx="5937885" cy="6742430"/>
                      </a:xfrm>
                    </wpg:grpSpPr>
                    <wps:wsp>
                      <wps:cNvPr id="11" name="Freihandform: Form 11"/>
                      <wps:cNvSpPr/>
                      <wps:spPr>
                        <a:xfrm>
                          <a:off x="-1600200" y="-5057775"/>
                          <a:ext cx="5937885" cy="6742430"/>
                        </a:xfrm>
                        <a:custGeom>
                          <a:avLst/>
                          <a:gdLst>
                            <a:gd name="connsiteX0" fmla="*/ 2955966 w 5937885"/>
                            <a:gd name="connsiteY0" fmla="*/ 0 h 6742430"/>
                            <a:gd name="connsiteX1" fmla="*/ 2913948 w 5937885"/>
                            <a:gd name="connsiteY1" fmla="*/ 1237 h 6742430"/>
                            <a:gd name="connsiteX2" fmla="*/ 2870716 w 5937885"/>
                            <a:gd name="connsiteY2" fmla="*/ 4948 h 6742430"/>
                            <a:gd name="connsiteX3" fmla="*/ 2826641 w 5937885"/>
                            <a:gd name="connsiteY3" fmla="*/ 11607 h 6742430"/>
                            <a:gd name="connsiteX4" fmla="*/ 2723936 w 5937885"/>
                            <a:gd name="connsiteY4" fmla="*/ 39006 h 6742430"/>
                            <a:gd name="connsiteX5" fmla="*/ 2643636 w 5937885"/>
                            <a:gd name="connsiteY5" fmla="*/ 72308 h 6742430"/>
                            <a:gd name="connsiteX6" fmla="*/ 2597139 w 5937885"/>
                            <a:gd name="connsiteY6" fmla="*/ 97425 h 6742430"/>
                            <a:gd name="connsiteX7" fmla="*/ 2597039 w 5937885"/>
                            <a:gd name="connsiteY7" fmla="*/ 97522 h 6742430"/>
                            <a:gd name="connsiteX8" fmla="*/ 2301333 w 5937885"/>
                            <a:gd name="connsiteY8" fmla="*/ 271434 h 6742430"/>
                            <a:gd name="connsiteX9" fmla="*/ 1583868 w 5937885"/>
                            <a:gd name="connsiteY9" fmla="*/ 693464 h 6742430"/>
                            <a:gd name="connsiteX10" fmla="*/ 1583767 w 5937885"/>
                            <a:gd name="connsiteY10" fmla="*/ 693663 h 6742430"/>
                            <a:gd name="connsiteX11" fmla="*/ 372835 w 5937885"/>
                            <a:gd name="connsiteY11" fmla="*/ 1406059 h 6742430"/>
                            <a:gd name="connsiteX12" fmla="*/ 0 w 5937885"/>
                            <a:gd name="connsiteY12" fmla="*/ 2063940 h 6742430"/>
                            <a:gd name="connsiteX13" fmla="*/ 0 w 5937885"/>
                            <a:gd name="connsiteY13" fmla="*/ 3510993 h 6742430"/>
                            <a:gd name="connsiteX14" fmla="*/ 0 w 5937885"/>
                            <a:gd name="connsiteY14" fmla="*/ 4680907 h 6742430"/>
                            <a:gd name="connsiteX15" fmla="*/ 199913 w 5937885"/>
                            <a:gd name="connsiteY15" fmla="*/ 5196651 h 6742430"/>
                            <a:gd name="connsiteX16" fmla="*/ 249674 w 5937885"/>
                            <a:gd name="connsiteY16" fmla="*/ 5247553 h 6742430"/>
                            <a:gd name="connsiteX17" fmla="*/ 249775 w 5937885"/>
                            <a:gd name="connsiteY17" fmla="*/ 5247553 h 6742430"/>
                            <a:gd name="connsiteX18" fmla="*/ 372741 w 5937885"/>
                            <a:gd name="connsiteY18" fmla="*/ 5338793 h 6742430"/>
                            <a:gd name="connsiteX19" fmla="*/ 2127009 w 5937885"/>
                            <a:gd name="connsiteY19" fmla="*/ 6370757 h 6742430"/>
                            <a:gd name="connsiteX20" fmla="*/ 2597039 w 5937885"/>
                            <a:gd name="connsiteY20" fmla="*/ 6647229 h 6742430"/>
                            <a:gd name="connsiteX21" fmla="*/ 2597139 w 5937885"/>
                            <a:gd name="connsiteY21" fmla="*/ 6647325 h 6742430"/>
                            <a:gd name="connsiteX22" fmla="*/ 2626363 w 5937885"/>
                            <a:gd name="connsiteY22" fmla="*/ 6662450 h 6742430"/>
                            <a:gd name="connsiteX23" fmla="*/ 2626458 w 5937885"/>
                            <a:gd name="connsiteY23" fmla="*/ 6662553 h 6742430"/>
                            <a:gd name="connsiteX24" fmla="*/ 2661097 w 5937885"/>
                            <a:gd name="connsiteY24" fmla="*/ 6678057 h 6742430"/>
                            <a:gd name="connsiteX25" fmla="*/ 2661192 w 5937885"/>
                            <a:gd name="connsiteY25" fmla="*/ 6678153 h 6742430"/>
                            <a:gd name="connsiteX26" fmla="*/ 2707506 w 5937885"/>
                            <a:gd name="connsiteY26" fmla="*/ 6695945 h 6742430"/>
                            <a:gd name="connsiteX27" fmla="*/ 2764275 w 5937885"/>
                            <a:gd name="connsiteY27" fmla="*/ 6713929 h 6742430"/>
                            <a:gd name="connsiteX28" fmla="*/ 2830006 w 5937885"/>
                            <a:gd name="connsiteY28" fmla="*/ 6729529 h 6742430"/>
                            <a:gd name="connsiteX29" fmla="*/ 2830107 w 5937885"/>
                            <a:gd name="connsiteY29" fmla="*/ 6729529 h 6742430"/>
                            <a:gd name="connsiteX30" fmla="*/ 2903588 w 5937885"/>
                            <a:gd name="connsiteY30" fmla="*/ 6740565 h 6742430"/>
                            <a:gd name="connsiteX31" fmla="*/ 2983699 w 5937885"/>
                            <a:gd name="connsiteY31" fmla="*/ 6744750 h 6742430"/>
                            <a:gd name="connsiteX32" fmla="*/ 3068855 w 5937885"/>
                            <a:gd name="connsiteY32" fmla="*/ 6739802 h 6742430"/>
                            <a:gd name="connsiteX33" fmla="*/ 3249533 w 5937885"/>
                            <a:gd name="connsiteY33" fmla="*/ 6693375 h 6742430"/>
                            <a:gd name="connsiteX34" fmla="*/ 3270070 w 5937885"/>
                            <a:gd name="connsiteY34" fmla="*/ 6684145 h 6742430"/>
                            <a:gd name="connsiteX35" fmla="*/ 3295935 w 5937885"/>
                            <a:gd name="connsiteY35" fmla="*/ 6672538 h 6742430"/>
                            <a:gd name="connsiteX36" fmla="*/ 3296030 w 5937885"/>
                            <a:gd name="connsiteY36" fmla="*/ 6672442 h 6742430"/>
                            <a:gd name="connsiteX37" fmla="*/ 3317881 w 5937885"/>
                            <a:gd name="connsiteY37" fmla="*/ 6660643 h 6742430"/>
                            <a:gd name="connsiteX38" fmla="*/ 3342532 w 5937885"/>
                            <a:gd name="connsiteY38" fmla="*/ 6647325 h 6742430"/>
                            <a:gd name="connsiteX39" fmla="*/ 3342627 w 5937885"/>
                            <a:gd name="connsiteY39" fmla="*/ 6647325 h 6742430"/>
                            <a:gd name="connsiteX40" fmla="*/ 4342915 w 5937885"/>
                            <a:gd name="connsiteY40" fmla="*/ 6058798 h 6742430"/>
                            <a:gd name="connsiteX41" fmla="*/ 4355709 w 5937885"/>
                            <a:gd name="connsiteY41" fmla="*/ 6051286 h 6742430"/>
                            <a:gd name="connsiteX42" fmla="*/ 5566843 w 5937885"/>
                            <a:gd name="connsiteY42" fmla="*/ 5338793 h 6742430"/>
                            <a:gd name="connsiteX43" fmla="*/ 5939659 w 5937885"/>
                            <a:gd name="connsiteY43" fmla="*/ 4680913 h 6742430"/>
                            <a:gd name="connsiteX44" fmla="*/ 5939659 w 5937885"/>
                            <a:gd name="connsiteY44" fmla="*/ 3233858 h 6742430"/>
                            <a:gd name="connsiteX45" fmla="*/ 5939659 w 5937885"/>
                            <a:gd name="connsiteY45" fmla="*/ 2063940 h 6742430"/>
                            <a:gd name="connsiteX46" fmla="*/ 5848641 w 5937885"/>
                            <a:gd name="connsiteY46" fmla="*/ 1710597 h 6742430"/>
                            <a:gd name="connsiteX47" fmla="*/ 5739633 w 5937885"/>
                            <a:gd name="connsiteY47" fmla="*/ 1548195 h 6742430"/>
                            <a:gd name="connsiteX48" fmla="*/ 5689878 w 5937885"/>
                            <a:gd name="connsiteY48" fmla="*/ 1497300 h 6742430"/>
                            <a:gd name="connsiteX49" fmla="*/ 5566906 w 5937885"/>
                            <a:gd name="connsiteY49" fmla="*/ 1406059 h 6742430"/>
                            <a:gd name="connsiteX50" fmla="*/ 5566843 w 5937885"/>
                            <a:gd name="connsiteY50" fmla="*/ 1406059 h 6742430"/>
                            <a:gd name="connsiteX51" fmla="*/ 4282687 w 5937885"/>
                            <a:gd name="connsiteY51" fmla="*/ 650567 h 6742430"/>
                            <a:gd name="connsiteX52" fmla="*/ 3342627 w 5937885"/>
                            <a:gd name="connsiteY52" fmla="*/ 97624 h 6742430"/>
                            <a:gd name="connsiteX53" fmla="*/ 3232072 w 5937885"/>
                            <a:gd name="connsiteY53" fmla="*/ 48819 h 6742430"/>
                            <a:gd name="connsiteX54" fmla="*/ 3214516 w 5937885"/>
                            <a:gd name="connsiteY54" fmla="*/ 43300 h 6742430"/>
                            <a:gd name="connsiteX55" fmla="*/ 2955972 w 5937885"/>
                            <a:gd name="connsiteY55" fmla="*/ 13 h 67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5937885" h="6742430">
                              <a:moveTo>
                                <a:pt x="2955966" y="0"/>
                              </a:moveTo>
                              <a:cubicBezTo>
                                <a:pt x="2942153" y="0"/>
                                <a:pt x="2928157" y="436"/>
                                <a:pt x="2913948" y="1237"/>
                              </a:cubicBezTo>
                              <a:cubicBezTo>
                                <a:pt x="2899738" y="2044"/>
                                <a:pt x="2885271" y="3230"/>
                                <a:pt x="2870716" y="4948"/>
                              </a:cubicBezTo>
                              <a:cubicBezTo>
                                <a:pt x="2856186" y="6659"/>
                                <a:pt x="2841467" y="8902"/>
                                <a:pt x="2826641" y="11607"/>
                              </a:cubicBezTo>
                              <a:cubicBezTo>
                                <a:pt x="2793020" y="17747"/>
                                <a:pt x="2758632" y="26944"/>
                                <a:pt x="2723936" y="39006"/>
                              </a:cubicBezTo>
                              <a:cubicBezTo>
                                <a:pt x="2697347" y="48248"/>
                                <a:pt x="2670526" y="59022"/>
                                <a:pt x="2643636" y="72308"/>
                              </a:cubicBezTo>
                              <a:cubicBezTo>
                                <a:pt x="2628137" y="79967"/>
                                <a:pt x="2612663" y="88286"/>
                                <a:pt x="2597139" y="97425"/>
                              </a:cubicBezTo>
                              <a:cubicBezTo>
                                <a:pt x="2597102" y="97445"/>
                                <a:pt x="2597089" y="97477"/>
                                <a:pt x="2597039" y="97522"/>
                              </a:cubicBezTo>
                              <a:lnTo>
                                <a:pt x="2301333" y="271434"/>
                              </a:lnTo>
                              <a:lnTo>
                                <a:pt x="1583868" y="693464"/>
                              </a:lnTo>
                              <a:lnTo>
                                <a:pt x="1583767" y="693663"/>
                              </a:lnTo>
                              <a:lnTo>
                                <a:pt x="372835" y="1406059"/>
                              </a:lnTo>
                              <a:cubicBezTo>
                                <a:pt x="372835" y="1406059"/>
                                <a:pt x="0" y="1625362"/>
                                <a:pt x="0" y="2063940"/>
                              </a:cubicBezTo>
                              <a:lnTo>
                                <a:pt x="0" y="3510993"/>
                              </a:lnTo>
                              <a:lnTo>
                                <a:pt x="0" y="4680907"/>
                              </a:lnTo>
                              <a:cubicBezTo>
                                <a:pt x="0" y="4680907"/>
                                <a:pt x="-50" y="4970472"/>
                                <a:pt x="199913" y="5196651"/>
                              </a:cubicBezTo>
                              <a:cubicBezTo>
                                <a:pt x="215292" y="5214052"/>
                                <a:pt x="231842" y="5231062"/>
                                <a:pt x="249674" y="5247553"/>
                              </a:cubicBezTo>
                              <a:cubicBezTo>
                                <a:pt x="249693" y="5247565"/>
                                <a:pt x="249775" y="5247540"/>
                                <a:pt x="249775" y="5247553"/>
                              </a:cubicBezTo>
                              <a:cubicBezTo>
                                <a:pt x="285434" y="5280515"/>
                                <a:pt x="326169" y="5311388"/>
                                <a:pt x="372741" y="5338793"/>
                              </a:cubicBezTo>
                              <a:lnTo>
                                <a:pt x="2127009" y="6370757"/>
                              </a:lnTo>
                              <a:lnTo>
                                <a:pt x="2597039" y="6647229"/>
                              </a:lnTo>
                              <a:lnTo>
                                <a:pt x="2597139" y="6647325"/>
                              </a:lnTo>
                              <a:cubicBezTo>
                                <a:pt x="2597234" y="6647369"/>
                                <a:pt x="2607449" y="6653350"/>
                                <a:pt x="2626363" y="6662450"/>
                              </a:cubicBezTo>
                              <a:cubicBezTo>
                                <a:pt x="2626458" y="6662482"/>
                                <a:pt x="2626382" y="6662502"/>
                                <a:pt x="2626458" y="6662553"/>
                              </a:cubicBezTo>
                              <a:cubicBezTo>
                                <a:pt x="2635930" y="6667110"/>
                                <a:pt x="2647548" y="6672365"/>
                                <a:pt x="2661097" y="6678057"/>
                              </a:cubicBezTo>
                              <a:cubicBezTo>
                                <a:pt x="2661141" y="6678076"/>
                                <a:pt x="2661148" y="6678153"/>
                                <a:pt x="2661192" y="6678153"/>
                              </a:cubicBezTo>
                              <a:cubicBezTo>
                                <a:pt x="2674760" y="6683857"/>
                                <a:pt x="2690290" y="6689869"/>
                                <a:pt x="2707506" y="6695945"/>
                              </a:cubicBezTo>
                              <a:cubicBezTo>
                                <a:pt x="2724798" y="6702053"/>
                                <a:pt x="2743731" y="6708199"/>
                                <a:pt x="2764275" y="6713929"/>
                              </a:cubicBezTo>
                              <a:cubicBezTo>
                                <a:pt x="2784768" y="6719646"/>
                                <a:pt x="2806714" y="6724959"/>
                                <a:pt x="2830006" y="6729529"/>
                              </a:cubicBezTo>
                              <a:cubicBezTo>
                                <a:pt x="2830038" y="6729535"/>
                                <a:pt x="2830056" y="6729522"/>
                                <a:pt x="2830107" y="6729529"/>
                              </a:cubicBezTo>
                              <a:cubicBezTo>
                                <a:pt x="2853374" y="6734092"/>
                                <a:pt x="2877950" y="6737899"/>
                                <a:pt x="2903588" y="6740565"/>
                              </a:cubicBezTo>
                              <a:cubicBezTo>
                                <a:pt x="2929283" y="6743238"/>
                                <a:pt x="2956061" y="6744750"/>
                                <a:pt x="2983699" y="6744750"/>
                              </a:cubicBezTo>
                              <a:cubicBezTo>
                                <a:pt x="3011294" y="6744750"/>
                                <a:pt x="3039770" y="6743225"/>
                                <a:pt x="3068855" y="6739802"/>
                              </a:cubicBezTo>
                              <a:cubicBezTo>
                                <a:pt x="3127058" y="6732957"/>
                                <a:pt x="3187864" y="6718486"/>
                                <a:pt x="3249533" y="6693375"/>
                              </a:cubicBezTo>
                              <a:cubicBezTo>
                                <a:pt x="3256358" y="6690593"/>
                                <a:pt x="3263227" y="6687190"/>
                                <a:pt x="3270070" y="6684145"/>
                              </a:cubicBezTo>
                              <a:cubicBezTo>
                                <a:pt x="3278681" y="6680313"/>
                                <a:pt x="3287299" y="6676807"/>
                                <a:pt x="3295935" y="6672538"/>
                              </a:cubicBezTo>
                              <a:cubicBezTo>
                                <a:pt x="3295973" y="6672519"/>
                                <a:pt x="3295985" y="6672442"/>
                                <a:pt x="3296030" y="6672442"/>
                              </a:cubicBezTo>
                              <a:cubicBezTo>
                                <a:pt x="3303307" y="6668847"/>
                                <a:pt x="3310597" y="6664559"/>
                                <a:pt x="3317881" y="6660643"/>
                              </a:cubicBezTo>
                              <a:cubicBezTo>
                                <a:pt x="3326090" y="6656233"/>
                                <a:pt x="3334318" y="6652157"/>
                                <a:pt x="3342532" y="6647325"/>
                              </a:cubicBezTo>
                              <a:cubicBezTo>
                                <a:pt x="3342558" y="6647312"/>
                                <a:pt x="3342583" y="6647338"/>
                                <a:pt x="3342627" y="6647325"/>
                              </a:cubicBezTo>
                              <a:lnTo>
                                <a:pt x="4342915" y="6058798"/>
                              </a:lnTo>
                              <a:lnTo>
                                <a:pt x="4355709" y="6051286"/>
                              </a:lnTo>
                              <a:lnTo>
                                <a:pt x="5566843" y="5338793"/>
                              </a:lnTo>
                              <a:cubicBezTo>
                                <a:pt x="5566843" y="5338793"/>
                                <a:pt x="5939659" y="5119491"/>
                                <a:pt x="5939659" y="4680913"/>
                              </a:cubicBezTo>
                              <a:lnTo>
                                <a:pt x="5939659" y="3233858"/>
                              </a:lnTo>
                              <a:lnTo>
                                <a:pt x="5939659" y="2063940"/>
                              </a:lnTo>
                              <a:cubicBezTo>
                                <a:pt x="5939659" y="2063940"/>
                                <a:pt x="5939659" y="1892636"/>
                                <a:pt x="5848641" y="1710597"/>
                              </a:cubicBezTo>
                              <a:cubicBezTo>
                                <a:pt x="5821342" y="1655972"/>
                                <a:pt x="5785802" y="1600417"/>
                                <a:pt x="5739633" y="1548195"/>
                              </a:cubicBezTo>
                              <a:cubicBezTo>
                                <a:pt x="5724285" y="1530801"/>
                                <a:pt x="5707742" y="1513785"/>
                                <a:pt x="5689878" y="1497300"/>
                              </a:cubicBezTo>
                              <a:cubicBezTo>
                                <a:pt x="5654213" y="1464319"/>
                                <a:pt x="5613516" y="1433478"/>
                                <a:pt x="5566906" y="1406059"/>
                              </a:cubicBezTo>
                              <a:lnTo>
                                <a:pt x="5566843" y="1406059"/>
                              </a:lnTo>
                              <a:lnTo>
                                <a:pt x="4282687" y="650567"/>
                              </a:lnTo>
                              <a:lnTo>
                                <a:pt x="3342627" y="97624"/>
                              </a:lnTo>
                              <a:cubicBezTo>
                                <a:pt x="3342627" y="97624"/>
                                <a:pt x="3301156" y="73205"/>
                                <a:pt x="3232072" y="48819"/>
                              </a:cubicBezTo>
                              <a:cubicBezTo>
                                <a:pt x="3226737" y="46934"/>
                                <a:pt x="3220177" y="45165"/>
                                <a:pt x="3214516" y="43300"/>
                              </a:cubicBezTo>
                              <a:cubicBezTo>
                                <a:pt x="3146960" y="20945"/>
                                <a:pt x="3057873" y="13"/>
                                <a:pt x="2955972" y="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62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B6655B" id="Grafik 13" o:spid="_x0000_s1026" style="position:absolute;margin-left:-153pt;margin-top:-412.5pt;width:467.55pt;height:530.9pt;z-index:251676672" coordorigin="-16002,-50577" coordsize="59378,6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">
              <v:shape id="Freihandform: Form 11" o:spid="_x0000_s1027" style="position:absolute;left:-16002;top:-50577;width:59378;height:67423;visibility:visible;mso-wrap-style:square;v-text-anchor:middle" coordsize="5937885,674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" path="m2955966,v-13813,,-27809,436,-42018,1237c2899738,2044,2885271,3230,2870716,4948v-14530,1711,-29249,3954,-44075,6659c2793020,17747,2758632,26944,2723936,39006v-26589,9242,-53410,20016,-80300,33302c2628137,79967,2612663,88286,2597139,97425v-37,20,-50,52,-100,97l2301333,271434,1583868,693464r-101,199l372835,1406059v,,-372835,219303,-372835,657881l,3510993,,4680907v,,-50,289565,199913,515744c215292,5214052,231842,5231062,249674,5247553v19,12,101,-13,101,c285434,5280515,326169,5311388,372741,5338793l2127009,6370757r470030,276472l2597139,6647325v95,44,10310,6025,29224,15125c2626458,6662482,2626382,6662502,2626458,6662553v9472,4557,21090,9812,34639,15504c2661141,6678076,2661148,6678153,2661192,6678153v13568,5704,29098,11716,46314,17792c2724798,6702053,2743731,6708199,2764275,6713929v20493,5717,42439,11030,65731,15600c2830038,6729535,2830056,6729522,2830107,6729529v23267,4563,47843,8370,73481,11036c2929283,6743238,2956061,6744750,2983699,6744750v27595,,56071,-1525,85156,-4948c3127058,6732957,3187864,6718486,3249533,6693375v6825,-2782,13694,-6185,20537,-9230c3278681,6680313,3287299,6676807,3295935,6672538v38,-19,50,-96,95,-96c3303307,6668847,3310597,6664559,3317881,6660643v8209,-4410,16437,-8486,24651,-13318c3342558,6647312,3342583,6647338,3342627,6647325l4342915,6058798r12794,-7512l5566843,5338793v,,372816,-219302,372816,-657880l5939659,3233858r,-1169918c5939659,2063940,5939659,1892636,5848641,1710597v-27299,-54625,-62839,-110180,-109008,-162402c5724285,1530801,5707742,1513785,5689878,1497300v-35665,-32981,-76362,-63822,-122972,-91241l5566843,1406059,4282687,650567,3342627,97624v,,-41471,-24419,-110555,-48805c3226737,46934,3220177,45165,3214516,43300,3146960,20945,3057873,13,2955972,13r-6,-13xe" fillcolor="#d8d8d8 [2732]" stroked="f" strokeweight=".17461mm">
                <v:stroke joinstyle="miter"/>
                <v:path arrowok="t" o:connecttype="custom" o:connectlocs="2955966,0;2913948,1237;2870716,4948;2826641,11607;2723936,39006;2643636,72308;2597139,97425;2597039,97522;2301333,271434;1583868,693464;1583767,693663;372835,1406059;0,2063940;0,3510993;0,4680907;199913,5196651;249674,5247553;249775,5247553;372741,5338793;2127009,6370757;2597039,6647229;2597139,6647325;2626363,6662450;2626458,6662553;2661097,6678057;2661192,6678153;2707506,6695945;2764275,6713929;2830006,6729529;2830107,6729529;2903588,6740565;2983699,6744750;3068855,6739802;3249533,6693375;3270070,6684145;3295935,6672538;3296030,6672442;3317881,6660643;3342532,6647325;3342627,6647325;4342915,6058798;4355709,6051286;5566843,5338793;5939659,4680913;5939659,3233858;5939659,2063940;5848641,1710597;5739633,1548195;5689878,1497300;5566906,1406059;5566843,1406059;4282687,650567;3342627,97624;3232072,48819;3214516,43300;2955972,13" o:connectangles="0,0,0,0,0,0,0,0,0,0,0,0,0,0,0,0,0,0,0,0,0,0,0,0,0,0,0,0,0,0,0,0,0,0,0,0,0,0,0,0,0,0,0,0,0,0,0,0,0,0,0,0,0,0,0,0"/>
              </v:shape>
            </v:group>
          </w:pict>
        </mc:Fallback>
      </mc:AlternateContent>
    </w:r>
    <w:r w:rsidR="00394020">
      <w:br/>
    </w:r>
    <w:r w:rsidR="00F64C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.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" o:bullet="t">
        <v:imagedata r:id="rId1" o:title="" cropbottom="-214f"/>
        <o:lock v:ext="edit" aspectratio="f"/>
      </v:shape>
    </w:pict>
  </w:numPicBullet>
  <w:abstractNum w:abstractNumId="0" w15:restartNumberingAfterBreak="0">
    <w:nsid w:val="00000001"/>
    <w:multiLevelType w:val="multilevel"/>
    <w:tmpl w:val="91D64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FC5D26"/>
    <w:multiLevelType w:val="multilevel"/>
    <w:tmpl w:val="70B436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4B4C"/>
    <w:multiLevelType w:val="hybridMultilevel"/>
    <w:tmpl w:val="C28AAD8A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85B4D"/>
    <w:multiLevelType w:val="hybridMultilevel"/>
    <w:tmpl w:val="90E408A6"/>
    <w:lvl w:ilvl="0" w:tplc="E9CAA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8E5"/>
    <w:multiLevelType w:val="hybridMultilevel"/>
    <w:tmpl w:val="547EF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6213F"/>
    <w:multiLevelType w:val="hybridMultilevel"/>
    <w:tmpl w:val="433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D6DF4"/>
    <w:multiLevelType w:val="multilevel"/>
    <w:tmpl w:val="F6A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44B4B"/>
    <w:multiLevelType w:val="multilevel"/>
    <w:tmpl w:val="6D888F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5120A6"/>
    <w:multiLevelType w:val="hybridMultilevel"/>
    <w:tmpl w:val="7F5ECBFA"/>
    <w:lvl w:ilvl="0" w:tplc="E9CAA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7231E"/>
    <w:multiLevelType w:val="multilevel"/>
    <w:tmpl w:val="70B436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9101A"/>
    <w:multiLevelType w:val="multilevel"/>
    <w:tmpl w:val="EF7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223C6C"/>
    <w:multiLevelType w:val="hybridMultilevel"/>
    <w:tmpl w:val="546AD3B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2560F"/>
    <w:multiLevelType w:val="hybridMultilevel"/>
    <w:tmpl w:val="664272E4"/>
    <w:lvl w:ilvl="0" w:tplc="9B9C4F6C">
      <w:start w:val="1"/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66212"/>
    <w:multiLevelType w:val="hybridMultilevel"/>
    <w:tmpl w:val="3D149A32"/>
    <w:lvl w:ilvl="0" w:tplc="0B366CE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08EC0A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3A62F4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000863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2C8B17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C5CB46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DB050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E9804F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DA44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3EA73D01"/>
    <w:multiLevelType w:val="hybridMultilevel"/>
    <w:tmpl w:val="42C2779E"/>
    <w:lvl w:ilvl="0" w:tplc="04070001">
      <w:start w:val="1"/>
      <w:numFmt w:val="bullet"/>
      <w:lvlText w:val=""/>
      <w:lvlJc w:val="left"/>
      <w:pPr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08EC0A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3A62F4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000863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2C8B17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C5CB46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DB050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E9804F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DA44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F67071B"/>
    <w:multiLevelType w:val="hybridMultilevel"/>
    <w:tmpl w:val="7B1A179C"/>
    <w:lvl w:ilvl="0" w:tplc="27A68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50E02"/>
    <w:multiLevelType w:val="hybridMultilevel"/>
    <w:tmpl w:val="A1E65FC0"/>
    <w:lvl w:ilvl="0" w:tplc="7414B62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B74AF"/>
    <w:multiLevelType w:val="hybridMultilevel"/>
    <w:tmpl w:val="482C34A0"/>
    <w:lvl w:ilvl="0" w:tplc="9B9C4F6C">
      <w:start w:val="1"/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D35C2"/>
    <w:multiLevelType w:val="hybridMultilevel"/>
    <w:tmpl w:val="49C81546"/>
    <w:lvl w:ilvl="0" w:tplc="9710E96A">
      <w:start w:val="1"/>
      <w:numFmt w:val="decimal"/>
      <w:lvlText w:val="%1."/>
      <w:lvlJc w:val="left"/>
      <w:pPr>
        <w:ind w:left="434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1" w:tplc="241838BE">
      <w:numFmt w:val="bullet"/>
      <w:lvlText w:val="•"/>
      <w:lvlJc w:val="left"/>
      <w:pPr>
        <w:ind w:left="1320" w:hanging="360"/>
      </w:pPr>
    </w:lvl>
    <w:lvl w:ilvl="2" w:tplc="3CC0E74C">
      <w:numFmt w:val="bullet"/>
      <w:lvlText w:val="•"/>
      <w:lvlJc w:val="left"/>
      <w:pPr>
        <w:ind w:left="2200" w:hanging="360"/>
      </w:pPr>
    </w:lvl>
    <w:lvl w:ilvl="3" w:tplc="0EB0DC32">
      <w:numFmt w:val="bullet"/>
      <w:lvlText w:val="•"/>
      <w:lvlJc w:val="left"/>
      <w:pPr>
        <w:ind w:left="3081" w:hanging="360"/>
      </w:pPr>
    </w:lvl>
    <w:lvl w:ilvl="4" w:tplc="1B1A2906">
      <w:numFmt w:val="bullet"/>
      <w:lvlText w:val="•"/>
      <w:lvlJc w:val="left"/>
      <w:pPr>
        <w:ind w:left="3961" w:hanging="360"/>
      </w:pPr>
    </w:lvl>
    <w:lvl w:ilvl="5" w:tplc="4EA8E636">
      <w:numFmt w:val="bullet"/>
      <w:lvlText w:val="•"/>
      <w:lvlJc w:val="left"/>
      <w:pPr>
        <w:ind w:left="4842" w:hanging="360"/>
      </w:pPr>
    </w:lvl>
    <w:lvl w:ilvl="6" w:tplc="4C326A52">
      <w:numFmt w:val="bullet"/>
      <w:lvlText w:val="•"/>
      <w:lvlJc w:val="left"/>
      <w:pPr>
        <w:ind w:left="5722" w:hanging="360"/>
      </w:pPr>
    </w:lvl>
    <w:lvl w:ilvl="7" w:tplc="3B34C69C">
      <w:numFmt w:val="bullet"/>
      <w:lvlText w:val="•"/>
      <w:lvlJc w:val="left"/>
      <w:pPr>
        <w:ind w:left="6603" w:hanging="360"/>
      </w:pPr>
    </w:lvl>
    <w:lvl w:ilvl="8" w:tplc="EF38FBFE">
      <w:numFmt w:val="bullet"/>
      <w:lvlText w:val="•"/>
      <w:lvlJc w:val="left"/>
      <w:pPr>
        <w:ind w:left="7483" w:hanging="360"/>
      </w:pPr>
    </w:lvl>
  </w:abstractNum>
  <w:abstractNum w:abstractNumId="19" w15:restartNumberingAfterBreak="0">
    <w:nsid w:val="48B801A2"/>
    <w:multiLevelType w:val="hybridMultilevel"/>
    <w:tmpl w:val="C9F08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85906"/>
    <w:multiLevelType w:val="hybridMultilevel"/>
    <w:tmpl w:val="874878CC"/>
    <w:lvl w:ilvl="0" w:tplc="9B9C4F6C">
      <w:start w:val="1"/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724FE"/>
    <w:multiLevelType w:val="hybridMultilevel"/>
    <w:tmpl w:val="EAC89FE2"/>
    <w:lvl w:ilvl="0" w:tplc="27A68670">
      <w:start w:val="1"/>
      <w:numFmt w:val="decimal"/>
      <w:lvlText w:val="%1."/>
      <w:lvlJc w:val="left"/>
      <w:pPr>
        <w:ind w:left="3645" w:hanging="328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05B8F"/>
    <w:multiLevelType w:val="hybridMultilevel"/>
    <w:tmpl w:val="A91AC26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3C52"/>
    <w:multiLevelType w:val="hybridMultilevel"/>
    <w:tmpl w:val="F2F8ADD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8D1A62"/>
    <w:multiLevelType w:val="hybridMultilevel"/>
    <w:tmpl w:val="97062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13CFB"/>
    <w:multiLevelType w:val="hybridMultilevel"/>
    <w:tmpl w:val="B8A644DC"/>
    <w:lvl w:ilvl="0" w:tplc="9B9C4F6C">
      <w:start w:val="1"/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21"/>
  </w:num>
  <w:num w:numId="5">
    <w:abstractNumId w:val="15"/>
  </w:num>
  <w:num w:numId="6">
    <w:abstractNumId w:val="11"/>
  </w:num>
  <w:num w:numId="7">
    <w:abstractNumId w:val="19"/>
  </w:num>
  <w:num w:numId="8">
    <w:abstractNumId w:val="12"/>
  </w:num>
  <w:num w:numId="9">
    <w:abstractNumId w:val="17"/>
  </w:num>
  <w:num w:numId="10">
    <w:abstractNumId w:val="20"/>
  </w:num>
  <w:num w:numId="11">
    <w:abstractNumId w:val="24"/>
  </w:num>
  <w:num w:numId="12">
    <w:abstractNumId w:val="5"/>
  </w:num>
  <w:num w:numId="13">
    <w:abstractNumId w:val="2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3"/>
  </w:num>
  <w:num w:numId="17">
    <w:abstractNumId w:val="14"/>
  </w:num>
  <w:num w:numId="18">
    <w:abstractNumId w:val="3"/>
  </w:num>
  <w:num w:numId="19">
    <w:abstractNumId w:val="6"/>
  </w:num>
  <w:num w:numId="20">
    <w:abstractNumId w:val="10"/>
  </w:num>
  <w:num w:numId="21">
    <w:abstractNumId w:val="8"/>
  </w:num>
  <w:num w:numId="22">
    <w:abstractNumId w:val="7"/>
  </w:num>
  <w:num w:numId="23">
    <w:abstractNumId w:val="1"/>
  </w:num>
  <w:num w:numId="24">
    <w:abstractNumId w:val="9"/>
  </w:num>
  <w:num w:numId="25">
    <w:abstractNumId w:val="2"/>
  </w:num>
  <w:num w:numId="26">
    <w:abstractNumId w:val="16"/>
  </w:num>
  <w:num w:numId="2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5AA"/>
    <w:rsid w:val="0002170F"/>
    <w:rsid w:val="000349B0"/>
    <w:rsid w:val="000413C9"/>
    <w:rsid w:val="00041C14"/>
    <w:rsid w:val="000513BF"/>
    <w:rsid w:val="000538DE"/>
    <w:rsid w:val="00066ADA"/>
    <w:rsid w:val="000904F0"/>
    <w:rsid w:val="000C0262"/>
    <w:rsid w:val="000C6F11"/>
    <w:rsid w:val="000D2873"/>
    <w:rsid w:val="000E5BE3"/>
    <w:rsid w:val="000E5EAE"/>
    <w:rsid w:val="000F0C57"/>
    <w:rsid w:val="000F2165"/>
    <w:rsid w:val="000F4E59"/>
    <w:rsid w:val="00101A4B"/>
    <w:rsid w:val="0010711F"/>
    <w:rsid w:val="001121FD"/>
    <w:rsid w:val="0011775E"/>
    <w:rsid w:val="00122EFE"/>
    <w:rsid w:val="00124974"/>
    <w:rsid w:val="001313C5"/>
    <w:rsid w:val="00140020"/>
    <w:rsid w:val="00155B16"/>
    <w:rsid w:val="00172FAC"/>
    <w:rsid w:val="00197C9C"/>
    <w:rsid w:val="001A6264"/>
    <w:rsid w:val="001D37B2"/>
    <w:rsid w:val="001D4410"/>
    <w:rsid w:val="001D52CF"/>
    <w:rsid w:val="001E02E9"/>
    <w:rsid w:val="001F1773"/>
    <w:rsid w:val="002073E7"/>
    <w:rsid w:val="00221991"/>
    <w:rsid w:val="00233C6A"/>
    <w:rsid w:val="00241AF2"/>
    <w:rsid w:val="00242FD8"/>
    <w:rsid w:val="002502A7"/>
    <w:rsid w:val="00261F11"/>
    <w:rsid w:val="00262AA1"/>
    <w:rsid w:val="00267734"/>
    <w:rsid w:val="002713CE"/>
    <w:rsid w:val="00281F38"/>
    <w:rsid w:val="00296C7C"/>
    <w:rsid w:val="002A135C"/>
    <w:rsid w:val="002A7463"/>
    <w:rsid w:val="002B2FEB"/>
    <w:rsid w:val="002B3388"/>
    <w:rsid w:val="002B384C"/>
    <w:rsid w:val="002C34C7"/>
    <w:rsid w:val="002C48B6"/>
    <w:rsid w:val="002D230E"/>
    <w:rsid w:val="002D6A15"/>
    <w:rsid w:val="002D7A9F"/>
    <w:rsid w:val="002E7AD8"/>
    <w:rsid w:val="002F2CA2"/>
    <w:rsid w:val="003119C7"/>
    <w:rsid w:val="003202D3"/>
    <w:rsid w:val="0033006E"/>
    <w:rsid w:val="00333C86"/>
    <w:rsid w:val="00347D9C"/>
    <w:rsid w:val="003506B1"/>
    <w:rsid w:val="00353B4E"/>
    <w:rsid w:val="0035676D"/>
    <w:rsid w:val="00363E91"/>
    <w:rsid w:val="0036535A"/>
    <w:rsid w:val="00374DED"/>
    <w:rsid w:val="00375438"/>
    <w:rsid w:val="00394020"/>
    <w:rsid w:val="003B1542"/>
    <w:rsid w:val="003C17D6"/>
    <w:rsid w:val="003C4D00"/>
    <w:rsid w:val="003C5AE1"/>
    <w:rsid w:val="003C5B96"/>
    <w:rsid w:val="003F510C"/>
    <w:rsid w:val="004212BB"/>
    <w:rsid w:val="0042242B"/>
    <w:rsid w:val="00435D97"/>
    <w:rsid w:val="00440612"/>
    <w:rsid w:val="00442F7D"/>
    <w:rsid w:val="00451837"/>
    <w:rsid w:val="00483ECA"/>
    <w:rsid w:val="00483F18"/>
    <w:rsid w:val="00494CE4"/>
    <w:rsid w:val="004A1D82"/>
    <w:rsid w:val="004C02EE"/>
    <w:rsid w:val="004D5A88"/>
    <w:rsid w:val="004D6C87"/>
    <w:rsid w:val="004F6520"/>
    <w:rsid w:val="004F7D37"/>
    <w:rsid w:val="00500E63"/>
    <w:rsid w:val="00505619"/>
    <w:rsid w:val="005071A7"/>
    <w:rsid w:val="005108D6"/>
    <w:rsid w:val="00516D61"/>
    <w:rsid w:val="00517C6A"/>
    <w:rsid w:val="005210E8"/>
    <w:rsid w:val="005211B1"/>
    <w:rsid w:val="00522C64"/>
    <w:rsid w:val="00534F1A"/>
    <w:rsid w:val="005371BD"/>
    <w:rsid w:val="00542E69"/>
    <w:rsid w:val="00550C7D"/>
    <w:rsid w:val="00563FD1"/>
    <w:rsid w:val="00565837"/>
    <w:rsid w:val="005671D5"/>
    <w:rsid w:val="00574A4A"/>
    <w:rsid w:val="00583F1D"/>
    <w:rsid w:val="00585416"/>
    <w:rsid w:val="0059239C"/>
    <w:rsid w:val="005B0AF3"/>
    <w:rsid w:val="005B1E81"/>
    <w:rsid w:val="005C0DA0"/>
    <w:rsid w:val="005E7F09"/>
    <w:rsid w:val="0060014D"/>
    <w:rsid w:val="006027D0"/>
    <w:rsid w:val="00634205"/>
    <w:rsid w:val="006345B6"/>
    <w:rsid w:val="00634B59"/>
    <w:rsid w:val="0063560B"/>
    <w:rsid w:val="00653C5D"/>
    <w:rsid w:val="0066525A"/>
    <w:rsid w:val="00681682"/>
    <w:rsid w:val="00684CDF"/>
    <w:rsid w:val="006A1D64"/>
    <w:rsid w:val="006B4146"/>
    <w:rsid w:val="006C023E"/>
    <w:rsid w:val="006C6273"/>
    <w:rsid w:val="006E2519"/>
    <w:rsid w:val="006E658C"/>
    <w:rsid w:val="006F154D"/>
    <w:rsid w:val="006F36D6"/>
    <w:rsid w:val="006F5A85"/>
    <w:rsid w:val="00703190"/>
    <w:rsid w:val="0075729B"/>
    <w:rsid w:val="00775ABF"/>
    <w:rsid w:val="00785863"/>
    <w:rsid w:val="00785988"/>
    <w:rsid w:val="00791CDE"/>
    <w:rsid w:val="007B50A5"/>
    <w:rsid w:val="007B6612"/>
    <w:rsid w:val="007C6E31"/>
    <w:rsid w:val="007E3339"/>
    <w:rsid w:val="007E6D65"/>
    <w:rsid w:val="007F0591"/>
    <w:rsid w:val="007F1F89"/>
    <w:rsid w:val="007F5A91"/>
    <w:rsid w:val="008005A8"/>
    <w:rsid w:val="00802792"/>
    <w:rsid w:val="008066DA"/>
    <w:rsid w:val="0082319F"/>
    <w:rsid w:val="008323C9"/>
    <w:rsid w:val="00856868"/>
    <w:rsid w:val="0086052C"/>
    <w:rsid w:val="00861681"/>
    <w:rsid w:val="008650A2"/>
    <w:rsid w:val="008A4415"/>
    <w:rsid w:val="008A4C3A"/>
    <w:rsid w:val="008B7267"/>
    <w:rsid w:val="008B7401"/>
    <w:rsid w:val="008D160A"/>
    <w:rsid w:val="008E2484"/>
    <w:rsid w:val="008F74DA"/>
    <w:rsid w:val="00901171"/>
    <w:rsid w:val="00901B5A"/>
    <w:rsid w:val="009045BD"/>
    <w:rsid w:val="00912050"/>
    <w:rsid w:val="00921413"/>
    <w:rsid w:val="00935DC7"/>
    <w:rsid w:val="00936CAD"/>
    <w:rsid w:val="00937F89"/>
    <w:rsid w:val="00940328"/>
    <w:rsid w:val="00944B45"/>
    <w:rsid w:val="0096493F"/>
    <w:rsid w:val="00964DF7"/>
    <w:rsid w:val="009667DC"/>
    <w:rsid w:val="00972FF5"/>
    <w:rsid w:val="0097631B"/>
    <w:rsid w:val="009844A4"/>
    <w:rsid w:val="009A2F79"/>
    <w:rsid w:val="009A682F"/>
    <w:rsid w:val="009B0341"/>
    <w:rsid w:val="009B0A47"/>
    <w:rsid w:val="009B1DE9"/>
    <w:rsid w:val="009D2271"/>
    <w:rsid w:val="009E1EE2"/>
    <w:rsid w:val="009F54C0"/>
    <w:rsid w:val="00A2199B"/>
    <w:rsid w:val="00A26677"/>
    <w:rsid w:val="00A26C0F"/>
    <w:rsid w:val="00A3209D"/>
    <w:rsid w:val="00A45966"/>
    <w:rsid w:val="00A62F26"/>
    <w:rsid w:val="00A7498A"/>
    <w:rsid w:val="00A93756"/>
    <w:rsid w:val="00AA3680"/>
    <w:rsid w:val="00AA44AE"/>
    <w:rsid w:val="00AE7DD8"/>
    <w:rsid w:val="00B00DD7"/>
    <w:rsid w:val="00B02D09"/>
    <w:rsid w:val="00B114A3"/>
    <w:rsid w:val="00B42AA8"/>
    <w:rsid w:val="00B46FFD"/>
    <w:rsid w:val="00B50E01"/>
    <w:rsid w:val="00B5480C"/>
    <w:rsid w:val="00B62D80"/>
    <w:rsid w:val="00B67947"/>
    <w:rsid w:val="00B70B73"/>
    <w:rsid w:val="00B714A2"/>
    <w:rsid w:val="00B73BBE"/>
    <w:rsid w:val="00B80AA5"/>
    <w:rsid w:val="00B86FD7"/>
    <w:rsid w:val="00BA2370"/>
    <w:rsid w:val="00BA3C7B"/>
    <w:rsid w:val="00BA5530"/>
    <w:rsid w:val="00BB3DAA"/>
    <w:rsid w:val="00BC61C1"/>
    <w:rsid w:val="00BD61D8"/>
    <w:rsid w:val="00BD7599"/>
    <w:rsid w:val="00BE4E03"/>
    <w:rsid w:val="00BE75F9"/>
    <w:rsid w:val="00BF52FA"/>
    <w:rsid w:val="00C0016E"/>
    <w:rsid w:val="00C00CB4"/>
    <w:rsid w:val="00C012A0"/>
    <w:rsid w:val="00C01816"/>
    <w:rsid w:val="00C11CD1"/>
    <w:rsid w:val="00C12FEB"/>
    <w:rsid w:val="00C130CC"/>
    <w:rsid w:val="00C17A73"/>
    <w:rsid w:val="00C538DC"/>
    <w:rsid w:val="00C54961"/>
    <w:rsid w:val="00C54B9F"/>
    <w:rsid w:val="00C704D9"/>
    <w:rsid w:val="00C73706"/>
    <w:rsid w:val="00C9254D"/>
    <w:rsid w:val="00CB28C8"/>
    <w:rsid w:val="00CB5B1C"/>
    <w:rsid w:val="00CD0594"/>
    <w:rsid w:val="00CE2451"/>
    <w:rsid w:val="00CF20BA"/>
    <w:rsid w:val="00D014CF"/>
    <w:rsid w:val="00D04338"/>
    <w:rsid w:val="00D04DEC"/>
    <w:rsid w:val="00D24122"/>
    <w:rsid w:val="00D2563F"/>
    <w:rsid w:val="00D41462"/>
    <w:rsid w:val="00D50890"/>
    <w:rsid w:val="00D50A46"/>
    <w:rsid w:val="00D5414E"/>
    <w:rsid w:val="00D65CDC"/>
    <w:rsid w:val="00D67E2B"/>
    <w:rsid w:val="00D74577"/>
    <w:rsid w:val="00D7505A"/>
    <w:rsid w:val="00D82245"/>
    <w:rsid w:val="00D86A8F"/>
    <w:rsid w:val="00D92FFD"/>
    <w:rsid w:val="00D94810"/>
    <w:rsid w:val="00DB50BC"/>
    <w:rsid w:val="00E00B37"/>
    <w:rsid w:val="00E02184"/>
    <w:rsid w:val="00E0791D"/>
    <w:rsid w:val="00E11AA4"/>
    <w:rsid w:val="00E26381"/>
    <w:rsid w:val="00E30CEA"/>
    <w:rsid w:val="00E346A2"/>
    <w:rsid w:val="00E40EAE"/>
    <w:rsid w:val="00E603D0"/>
    <w:rsid w:val="00E700EF"/>
    <w:rsid w:val="00E81CCC"/>
    <w:rsid w:val="00E86A32"/>
    <w:rsid w:val="00EA01A6"/>
    <w:rsid w:val="00EA6D72"/>
    <w:rsid w:val="00EB51E3"/>
    <w:rsid w:val="00EC33B7"/>
    <w:rsid w:val="00EC3D10"/>
    <w:rsid w:val="00ED6B6F"/>
    <w:rsid w:val="00EE1A89"/>
    <w:rsid w:val="00EE71F6"/>
    <w:rsid w:val="00EF0C38"/>
    <w:rsid w:val="00F007F8"/>
    <w:rsid w:val="00F01AFA"/>
    <w:rsid w:val="00F22A23"/>
    <w:rsid w:val="00F3274E"/>
    <w:rsid w:val="00F3435A"/>
    <w:rsid w:val="00F374C5"/>
    <w:rsid w:val="00F404F7"/>
    <w:rsid w:val="00F41C97"/>
    <w:rsid w:val="00F503FE"/>
    <w:rsid w:val="00F50B2F"/>
    <w:rsid w:val="00F52BDF"/>
    <w:rsid w:val="00F53ADE"/>
    <w:rsid w:val="00F64C19"/>
    <w:rsid w:val="00F662BD"/>
    <w:rsid w:val="00F83F8D"/>
    <w:rsid w:val="00FA4A31"/>
    <w:rsid w:val="00FB45AA"/>
    <w:rsid w:val="00FB7455"/>
    <w:rsid w:val="00FC490A"/>
    <w:rsid w:val="00FD1E2B"/>
    <w:rsid w:val="00FF5342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8D5D6"/>
  <w15:chartTrackingRefBased/>
  <w15:docId w15:val="{EEF7959F-231A-434A-8C04-89408D92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0890"/>
    <w:rPr>
      <w:rFonts w:ascii="Open Sans" w:hAnsi="Open Sans"/>
      <w:sz w:val="20"/>
    </w:rPr>
  </w:style>
  <w:style w:type="paragraph" w:styleId="berschrift1">
    <w:name w:val="heading 1"/>
    <w:aliases w:val="Erste Überschrift"/>
    <w:basedOn w:val="Textkrper"/>
    <w:next w:val="Textkrper"/>
    <w:link w:val="berschrift1Zchn"/>
    <w:qFormat/>
    <w:rsid w:val="00D50890"/>
    <w:pPr>
      <w:spacing w:before="240" w:after="60"/>
      <w:outlineLvl w:val="0"/>
    </w:pPr>
    <w:rPr>
      <w:rFonts w:ascii="Open Sans" w:hAnsi="Open Sans" w:cs="Times New Roman"/>
      <w:sz w:val="32"/>
    </w:rPr>
  </w:style>
  <w:style w:type="paragraph" w:styleId="berschrift2">
    <w:name w:val="heading 2"/>
    <w:basedOn w:val="Standard"/>
    <w:next w:val="Textkrper"/>
    <w:link w:val="berschrift2Zchn"/>
    <w:semiHidden/>
    <w:unhideWhenUsed/>
    <w:qFormat/>
    <w:rsid w:val="003B1542"/>
    <w:pPr>
      <w:numPr>
        <w:ilvl w:val="1"/>
        <w:numId w:val="14"/>
      </w:numPr>
      <w:suppressAutoHyphens/>
      <w:spacing w:before="240" w:after="60" w:line="200" w:lineRule="atLeast"/>
      <w:outlineLvl w:val="1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styleId="berschrift3">
    <w:name w:val="heading 3"/>
    <w:basedOn w:val="Standard"/>
    <w:next w:val="Textkrper"/>
    <w:link w:val="berschrift3Zchn"/>
    <w:semiHidden/>
    <w:unhideWhenUsed/>
    <w:qFormat/>
    <w:rsid w:val="003B1542"/>
    <w:pPr>
      <w:numPr>
        <w:ilvl w:val="2"/>
        <w:numId w:val="14"/>
      </w:numPr>
      <w:suppressAutoHyphens/>
      <w:spacing w:after="100" w:line="200" w:lineRule="atLeast"/>
      <w:outlineLvl w:val="2"/>
    </w:pPr>
    <w:rPr>
      <w:rFonts w:ascii="Arial" w:eastAsia="Times New Roman" w:hAnsi="Arial" w:cs="Times New Roman"/>
      <w:i/>
      <w:szCs w:val="20"/>
      <w:u w:val="single"/>
      <w:lang w:eastAsia="ar-SA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3B1542"/>
    <w:pPr>
      <w:keepNext/>
      <w:numPr>
        <w:ilvl w:val="3"/>
        <w:numId w:val="14"/>
      </w:numPr>
      <w:suppressAutoHyphens/>
      <w:spacing w:after="100" w:line="200" w:lineRule="atLeast"/>
      <w:outlineLvl w:val="3"/>
    </w:pPr>
    <w:rPr>
      <w:rFonts w:ascii="Arial" w:eastAsia="Times New Roman" w:hAnsi="Arial" w:cs="Arial"/>
      <w:b/>
      <w:sz w:val="24"/>
      <w:szCs w:val="20"/>
      <w:u w:val="single"/>
      <w:lang w:eastAsia="ar-SA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3B1542"/>
    <w:pPr>
      <w:keepNext/>
      <w:numPr>
        <w:ilvl w:val="4"/>
        <w:numId w:val="14"/>
      </w:numPr>
      <w:suppressAutoHyphens/>
      <w:spacing w:after="100" w:line="200" w:lineRule="atLeast"/>
      <w:outlineLvl w:val="4"/>
    </w:pPr>
    <w:rPr>
      <w:rFonts w:ascii="Arial" w:eastAsia="Times New Roman" w:hAnsi="Arial" w:cs="Arial"/>
      <w:b/>
      <w:sz w:val="40"/>
      <w:szCs w:val="20"/>
      <w:u w:val="single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5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50A2"/>
  </w:style>
  <w:style w:type="paragraph" w:styleId="Fuzeile">
    <w:name w:val="footer"/>
    <w:basedOn w:val="Standard"/>
    <w:link w:val="FuzeileZchn"/>
    <w:uiPriority w:val="99"/>
    <w:unhideWhenUsed/>
    <w:rsid w:val="00865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50A2"/>
  </w:style>
  <w:style w:type="paragraph" w:styleId="Titel">
    <w:name w:val="Title"/>
    <w:basedOn w:val="Standard"/>
    <w:next w:val="Standard"/>
    <w:link w:val="TitelZchn"/>
    <w:uiPriority w:val="10"/>
    <w:qFormat/>
    <w:rsid w:val="003C5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81F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2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2199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199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199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199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199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99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F36D6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F36D6"/>
    <w:rPr>
      <w:color w:val="605E5C"/>
      <w:shd w:val="clear" w:color="auto" w:fill="E1DFDD"/>
    </w:rPr>
  </w:style>
  <w:style w:type="character" w:customStyle="1" w:styleId="berschrift1Zchn">
    <w:name w:val="Überschrift 1 Zchn"/>
    <w:aliases w:val="Erste Überschrift Zchn"/>
    <w:basedOn w:val="Absatz-Standardschriftart"/>
    <w:link w:val="berschrift1"/>
    <w:rsid w:val="00D50890"/>
    <w:rPr>
      <w:rFonts w:ascii="Open Sans" w:eastAsia="Times New Roman" w:hAnsi="Open Sans" w:cs="Times New Roman"/>
      <w:sz w:val="32"/>
      <w:szCs w:val="20"/>
      <w:lang w:eastAsia="ar-SA"/>
    </w:rPr>
  </w:style>
  <w:style w:type="character" w:customStyle="1" w:styleId="berschrift2Zchn">
    <w:name w:val="Überschrift 2 Zchn"/>
    <w:basedOn w:val="Absatz-Standardschriftart"/>
    <w:link w:val="berschrift2"/>
    <w:semiHidden/>
    <w:rsid w:val="003B1542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berschrift3Zchn">
    <w:name w:val="Überschrift 3 Zchn"/>
    <w:basedOn w:val="Absatz-Standardschriftart"/>
    <w:link w:val="berschrift3"/>
    <w:semiHidden/>
    <w:rsid w:val="003B1542"/>
    <w:rPr>
      <w:rFonts w:ascii="Arial" w:eastAsia="Times New Roman" w:hAnsi="Arial" w:cs="Times New Roman"/>
      <w:i/>
      <w:sz w:val="20"/>
      <w:szCs w:val="20"/>
      <w:u w:val="single"/>
      <w:lang w:eastAsia="ar-SA"/>
    </w:rPr>
  </w:style>
  <w:style w:type="character" w:customStyle="1" w:styleId="berschrift4Zchn">
    <w:name w:val="Überschrift 4 Zchn"/>
    <w:basedOn w:val="Absatz-Standardschriftart"/>
    <w:link w:val="berschrift4"/>
    <w:semiHidden/>
    <w:rsid w:val="003B1542"/>
    <w:rPr>
      <w:rFonts w:ascii="Arial" w:eastAsia="Times New Roman" w:hAnsi="Arial" w:cs="Arial"/>
      <w:b/>
      <w:sz w:val="24"/>
      <w:szCs w:val="20"/>
      <w:u w:val="single"/>
      <w:lang w:eastAsia="ar-SA"/>
    </w:rPr>
  </w:style>
  <w:style w:type="character" w:customStyle="1" w:styleId="berschrift5Zchn">
    <w:name w:val="Überschrift 5 Zchn"/>
    <w:basedOn w:val="Absatz-Standardschriftart"/>
    <w:link w:val="berschrift5"/>
    <w:semiHidden/>
    <w:rsid w:val="003B1542"/>
    <w:rPr>
      <w:rFonts w:ascii="Arial" w:eastAsia="Times New Roman" w:hAnsi="Arial" w:cs="Arial"/>
      <w:b/>
      <w:sz w:val="40"/>
      <w:szCs w:val="20"/>
      <w:u w:val="single"/>
      <w:lang w:eastAsia="ar-SA"/>
    </w:rPr>
  </w:style>
  <w:style w:type="paragraph" w:styleId="Textkrper">
    <w:name w:val="Body Text"/>
    <w:basedOn w:val="Standard"/>
    <w:link w:val="TextkrperZchn"/>
    <w:semiHidden/>
    <w:unhideWhenUsed/>
    <w:rsid w:val="003B1542"/>
    <w:pPr>
      <w:suppressAutoHyphens/>
      <w:spacing w:after="100" w:line="200" w:lineRule="atLeast"/>
    </w:pPr>
    <w:rPr>
      <w:rFonts w:ascii="Arial" w:eastAsia="Times New Roman" w:hAnsi="Arial" w:cs="Arial"/>
      <w:sz w:val="24"/>
      <w:szCs w:val="20"/>
      <w:lang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3B1542"/>
    <w:rPr>
      <w:rFonts w:ascii="Arial" w:eastAsia="Times New Roman" w:hAnsi="Arial" w:cs="Arial"/>
      <w:sz w:val="24"/>
      <w:szCs w:val="20"/>
      <w:lang w:eastAsia="ar-SA"/>
    </w:rPr>
  </w:style>
  <w:style w:type="table" w:customStyle="1" w:styleId="TableGrid">
    <w:name w:val="TableGrid"/>
    <w:rsid w:val="003B1542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ett">
    <w:name w:val="Strong"/>
    <w:basedOn w:val="Absatz-Standardschriftart"/>
    <w:uiPriority w:val="22"/>
    <w:qFormat/>
    <w:rsid w:val="00A45966"/>
    <w:rPr>
      <w:b/>
      <w:bCs/>
    </w:rPr>
  </w:style>
  <w:style w:type="character" w:styleId="Hervorhebung">
    <w:name w:val="Emphasis"/>
    <w:basedOn w:val="Absatz-Standardschriftart"/>
    <w:uiPriority w:val="20"/>
    <w:qFormat/>
    <w:rsid w:val="00A45966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A2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mithellemGitternetz">
    <w:name w:val="Grid Table Light"/>
    <w:basedOn w:val="NormaleTabelle"/>
    <w:uiPriority w:val="40"/>
    <w:rsid w:val="005C0D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Absatz-Standardschriftart"/>
    <w:rsid w:val="00F3274E"/>
    <w:rPr>
      <w:rFonts w:ascii="Arial-BoldMT" w:hAnsi="Arial-BoldMT" w:hint="default"/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Absatz-Standardschriftart"/>
    <w:rsid w:val="00F3274E"/>
    <w:rPr>
      <w:rFonts w:ascii="ArialMT" w:hAnsi="ArialMT" w:hint="default"/>
      <w:b w:val="0"/>
      <w:bCs w:val="0"/>
      <w:i w:val="0"/>
      <w:iCs w:val="0"/>
      <w:color w:val="165E9E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1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suedkurier-medienhaus.de/druckprodukte/fl%20yer-gestaltung-auf-diese-5-regeln-kommt-es-wirklich-a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en\Desktop\BS14\Allgemeines_Materialien\Neuordnung%20Lernfelder\Lernfeld%204%20Erstellung\LN\Vorlage_fu_r_Arbeitsbla_tter__08-2019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335A-AC68-41F1-88B8-DC0F0F55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Vorlage_fu_r_Arbeitsbla_tter__08-2019.dotx</Template>
  <TotalTime>0</TotalTime>
  <Pages>1</Pages>
  <Words>236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</dc:creator>
  <cp:keywords/>
  <dc:description/>
  <cp:lastModifiedBy>Franziska Felgow</cp:lastModifiedBy>
  <cp:revision>4</cp:revision>
  <cp:lastPrinted>2018-09-13T07:49:00Z</cp:lastPrinted>
  <dcterms:created xsi:type="dcterms:W3CDTF">2021-02-24T19:36:00Z</dcterms:created>
  <dcterms:modified xsi:type="dcterms:W3CDTF">2021-02-25T08:10:00Z</dcterms:modified>
</cp:coreProperties>
</file>